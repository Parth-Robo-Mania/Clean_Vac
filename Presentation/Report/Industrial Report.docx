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7A911" w14:textId="79D47617" w:rsidR="00952F7D" w:rsidRPr="00602E61" w:rsidRDefault="003D23DD" w:rsidP="00A602AF">
      <w:pPr>
        <w:pStyle w:val="GraphicAnchor"/>
        <w:rPr>
          <w:rFonts w:ascii="3ds" w:hAnsi="3ds"/>
        </w:rPr>
      </w:pPr>
      <w:r w:rsidRPr="00602E61">
        <w:rPr>
          <w:rFonts w:ascii="3ds" w:hAnsi="3ds"/>
          <w:noProof/>
          <w:lang w:eastAsia="en-AU"/>
        </w:rPr>
        <w:drawing>
          <wp:anchor distT="0" distB="0" distL="114300" distR="114300" simplePos="0" relativeHeight="251665407" behindDoc="1" locked="0" layoutInCell="1" allowOverlap="1" wp14:anchorId="00BDCE2F" wp14:editId="6E6C2A51">
            <wp:simplePos x="0" y="0"/>
            <wp:positionH relativeFrom="margin">
              <wp:posOffset>-2906395</wp:posOffset>
            </wp:positionH>
            <wp:positionV relativeFrom="margin">
              <wp:posOffset>-225425</wp:posOffset>
            </wp:positionV>
            <wp:extent cx="11827510" cy="6652895"/>
            <wp:effectExtent l="0" t="0" r="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11827510" cy="6652895"/>
                    </a:xfrm>
                    <a:prstGeom prst="rect">
                      <a:avLst/>
                    </a:prstGeom>
                  </pic:spPr>
                </pic:pic>
              </a:graphicData>
            </a:graphic>
            <wp14:sizeRelH relativeFrom="page">
              <wp14:pctWidth>0</wp14:pctWidth>
            </wp14:sizeRelH>
            <wp14:sizeRelV relativeFrom="page">
              <wp14:pctHeight>0</wp14:pctHeight>
            </wp14:sizeRelV>
          </wp:anchor>
        </w:drawing>
      </w:r>
      <w:r w:rsidR="005526B1" w:rsidRPr="00602E61">
        <w:rPr>
          <w:rFonts w:ascii="3ds" w:hAnsi="3ds"/>
          <w:noProof/>
          <w:lang w:eastAsia="en-AU"/>
        </w:rPr>
        <mc:AlternateContent>
          <mc:Choice Requires="wps">
            <w:drawing>
              <wp:anchor distT="0" distB="0" distL="114300" distR="114300" simplePos="0" relativeHeight="251673600" behindDoc="1" locked="0" layoutInCell="1" allowOverlap="1" wp14:anchorId="499B8001" wp14:editId="649D5DE4">
                <wp:simplePos x="0" y="0"/>
                <wp:positionH relativeFrom="column">
                  <wp:posOffset>-466090</wp:posOffset>
                </wp:positionH>
                <wp:positionV relativeFrom="paragraph">
                  <wp:posOffset>2509520</wp:posOffset>
                </wp:positionV>
                <wp:extent cx="5735320" cy="6426200"/>
                <wp:effectExtent l="0" t="0" r="0" b="0"/>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rgbClr val="91DB9A"/>
                        </a:solidFill>
                        <a:ln w="12700">
                          <a:miter lim="400000"/>
                        </a:ln>
                      </wps:spPr>
                      <wps:bodyPr lIns="38100" tIns="38100" rIns="38100" bIns="38100" anchor="ctr"/>
                    </wps:wsp>
                  </a:graphicData>
                </a:graphic>
              </wp:anchor>
            </w:drawing>
          </mc:Choice>
          <mc:Fallback>
            <w:pict>
              <v:shape w14:anchorId="521DD3E1" id="Shape" o:spid="_x0000_s1026" style="position:absolute;margin-left:-36.7pt;margin-top:197.6pt;width:451.6pt;height:506pt;z-index:-2516428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" path="m,l21600,14168r,7432l,21600,,xe" fillcolor="#91db9a" stroked="f" strokeweight="1pt">
                <v:stroke miterlimit="4" joinstyle="miter"/>
                <v:path arrowok="t" o:extrusionok="f" o:connecttype="custom" o:connectlocs="2867660,3213100;2867660,3213100;2867660,3213100;2867660,3213100" o:connectangles="0,90,180,270"/>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403"/>
        <w:gridCol w:w="4403"/>
      </w:tblGrid>
      <w:tr w:rsidR="00A602AF" w:rsidRPr="00602E61" w14:paraId="331192CA" w14:textId="77777777" w:rsidTr="001E7C81">
        <w:trPr>
          <w:trHeight w:val="2179"/>
        </w:trPr>
        <w:tc>
          <w:tcPr>
            <w:tcW w:w="8806" w:type="dxa"/>
            <w:gridSpan w:val="2"/>
            <w:vAlign w:val="center"/>
          </w:tcPr>
          <w:p w14:paraId="64B8FE06" w14:textId="6FA972EA" w:rsidR="00C96BA8" w:rsidRPr="00602E61" w:rsidRDefault="00C96BA8" w:rsidP="00C96BA8">
            <w:pPr>
              <w:pStyle w:val="Heading1"/>
              <w:rPr>
                <w:rFonts w:ascii="3ds" w:hAnsi="3ds"/>
                <w:sz w:val="72"/>
                <w:szCs w:val="72"/>
              </w:rPr>
            </w:pPr>
            <w:r w:rsidRPr="00602E61">
              <w:rPr>
                <w:rFonts w:ascii="3ds" w:hAnsi="3ds"/>
                <w:sz w:val="72"/>
                <w:szCs w:val="72"/>
              </w:rPr>
              <w:t>INDUSTRIAL</w:t>
            </w:r>
          </w:p>
          <w:p w14:paraId="038894BE" w14:textId="2644AE5F" w:rsidR="00C96BA8" w:rsidRPr="00602E61" w:rsidRDefault="00C96BA8" w:rsidP="00C96BA8">
            <w:pPr>
              <w:pStyle w:val="Heading1"/>
              <w:rPr>
                <w:rFonts w:ascii="3ds" w:hAnsi="3ds"/>
                <w:sz w:val="72"/>
                <w:szCs w:val="72"/>
              </w:rPr>
            </w:pPr>
            <w:r w:rsidRPr="00602E61">
              <w:rPr>
                <w:rFonts w:ascii="3ds" w:hAnsi="3ds"/>
                <w:sz w:val="72"/>
                <w:szCs w:val="72"/>
              </w:rPr>
              <w:t>INTERNSHIP</w:t>
            </w:r>
          </w:p>
          <w:p w14:paraId="33E22B89" w14:textId="0A879E49" w:rsidR="00C96BA8" w:rsidRPr="00602E61" w:rsidRDefault="00C96BA8" w:rsidP="00C96BA8">
            <w:pPr>
              <w:pStyle w:val="Heading1"/>
              <w:rPr>
                <w:rFonts w:ascii="3ds" w:hAnsi="3ds"/>
                <w:sz w:val="72"/>
                <w:szCs w:val="72"/>
              </w:rPr>
            </w:pPr>
            <w:r w:rsidRPr="00602E61">
              <w:rPr>
                <w:rFonts w:ascii="3ds" w:hAnsi="3ds"/>
                <w:sz w:val="72"/>
                <w:szCs w:val="72"/>
              </w:rPr>
              <w:t>REPORT</w:t>
            </w:r>
          </w:p>
          <w:p w14:paraId="6C2DC5FE" w14:textId="1B3E5A8C" w:rsidR="00C96BA8" w:rsidRPr="00602E61" w:rsidRDefault="00C96BA8" w:rsidP="00C96BA8">
            <w:pPr>
              <w:rPr>
                <w:rFonts w:ascii="3ds" w:hAnsi="3ds"/>
              </w:rPr>
            </w:pPr>
          </w:p>
        </w:tc>
      </w:tr>
      <w:tr w:rsidR="00A602AF" w:rsidRPr="00602E61" w14:paraId="5313B521" w14:textId="77777777" w:rsidTr="001E7C81">
        <w:trPr>
          <w:trHeight w:val="8279"/>
        </w:trPr>
        <w:tc>
          <w:tcPr>
            <w:tcW w:w="4403" w:type="dxa"/>
            <w:vAlign w:val="center"/>
          </w:tcPr>
          <w:p w14:paraId="4439306A" w14:textId="5D40A1D7" w:rsidR="00A602AF" w:rsidRPr="00602E61" w:rsidRDefault="006A507E" w:rsidP="00A602AF">
            <w:pPr>
              <w:rPr>
                <w:rFonts w:ascii="3ds" w:hAnsi="3ds"/>
              </w:rPr>
            </w:pPr>
            <w:r w:rsidRPr="00602E61">
              <w:rPr>
                <w:rFonts w:ascii="3ds" w:hAnsi="3ds"/>
                <w:noProof/>
                <w:lang w:eastAsia="en-AU"/>
              </w:rPr>
              <w:drawing>
                <wp:anchor distT="0" distB="0" distL="114300" distR="114300" simplePos="0" relativeHeight="251678720" behindDoc="0" locked="0" layoutInCell="1" allowOverlap="1" wp14:anchorId="138D953E" wp14:editId="0D340169">
                  <wp:simplePos x="0" y="0"/>
                  <wp:positionH relativeFrom="column">
                    <wp:posOffset>0</wp:posOffset>
                  </wp:positionH>
                  <wp:positionV relativeFrom="paragraph">
                    <wp:posOffset>2193290</wp:posOffset>
                  </wp:positionV>
                  <wp:extent cx="1685925" cy="16859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03" w:type="dxa"/>
          </w:tcPr>
          <w:p w14:paraId="610334F6" w14:textId="09A0D33D" w:rsidR="00A602AF" w:rsidRPr="00602E61" w:rsidRDefault="00A602AF">
            <w:pPr>
              <w:rPr>
                <w:rFonts w:ascii="3ds" w:hAnsi="3ds"/>
              </w:rPr>
            </w:pPr>
          </w:p>
        </w:tc>
      </w:tr>
      <w:tr w:rsidR="00A602AF" w:rsidRPr="00602E61" w14:paraId="79B9FEB2" w14:textId="77777777" w:rsidTr="001E7C81">
        <w:trPr>
          <w:trHeight w:val="2529"/>
        </w:trPr>
        <w:tc>
          <w:tcPr>
            <w:tcW w:w="4403" w:type="dxa"/>
          </w:tcPr>
          <w:p w14:paraId="3618A52E" w14:textId="45DC1D15" w:rsidR="00A602AF" w:rsidRPr="00602E61" w:rsidRDefault="006A507E" w:rsidP="00A602AF">
            <w:pPr>
              <w:pStyle w:val="Heading2"/>
              <w:rPr>
                <w:rFonts w:ascii="3ds" w:hAnsi="3ds"/>
              </w:rPr>
            </w:pPr>
            <w:r w:rsidRPr="00602E61">
              <w:rPr>
                <w:rFonts w:ascii="3ds" w:hAnsi="3ds"/>
              </w:rPr>
              <w:t>JEMMA CLEANNING BOT</w:t>
            </w:r>
          </w:p>
          <w:p w14:paraId="6A85A8A7" w14:textId="674D6B7D" w:rsidR="00A602AF" w:rsidRPr="00602E61" w:rsidRDefault="006A507E" w:rsidP="00A602AF">
            <w:pPr>
              <w:pStyle w:val="Heading2"/>
              <w:rPr>
                <w:rFonts w:ascii="3ds" w:hAnsi="3ds"/>
              </w:rPr>
            </w:pPr>
            <w:r w:rsidRPr="00602E61">
              <w:rPr>
                <w:rFonts w:ascii="3ds" w:hAnsi="3ds"/>
              </w:rPr>
              <w:t>JULY 2020</w:t>
            </w:r>
          </w:p>
          <w:p w14:paraId="427B6A37" w14:textId="77777777" w:rsidR="00A602AF" w:rsidRPr="00602E61" w:rsidRDefault="006A507E" w:rsidP="00A123DD">
            <w:pPr>
              <w:pStyle w:val="Heading2"/>
              <w:rPr>
                <w:rFonts w:ascii="3ds" w:hAnsi="3ds"/>
              </w:rPr>
            </w:pPr>
            <w:r w:rsidRPr="00602E61">
              <w:rPr>
                <w:rFonts w:ascii="3ds" w:hAnsi="3ds"/>
              </w:rPr>
              <w:t>PARTH PATEL</w:t>
            </w:r>
          </w:p>
          <w:p w14:paraId="24A411CB" w14:textId="4F3E3B87" w:rsidR="006A507E" w:rsidRPr="00602E61" w:rsidRDefault="006A507E" w:rsidP="006A507E">
            <w:pPr>
              <w:rPr>
                <w:rFonts w:ascii="3ds" w:hAnsi="3ds"/>
              </w:rPr>
            </w:pPr>
            <w:r w:rsidRPr="00602E61">
              <w:rPr>
                <w:rFonts w:ascii="3ds" w:hAnsi="3ds"/>
                <w:sz w:val="36"/>
                <w:szCs w:val="36"/>
              </w:rPr>
              <w:t>(17BEE109)</w:t>
            </w:r>
          </w:p>
        </w:tc>
        <w:tc>
          <w:tcPr>
            <w:tcW w:w="4403" w:type="dxa"/>
          </w:tcPr>
          <w:p w14:paraId="454B6DA4" w14:textId="77777777" w:rsidR="00A602AF" w:rsidRPr="00602E61" w:rsidRDefault="00A602AF">
            <w:pPr>
              <w:rPr>
                <w:rFonts w:ascii="3ds" w:hAnsi="3ds"/>
              </w:rPr>
            </w:pPr>
          </w:p>
        </w:tc>
      </w:tr>
    </w:tbl>
    <w:p w14:paraId="6F6CF5DC" w14:textId="77777777" w:rsidR="00A602AF" w:rsidRPr="00602E61" w:rsidRDefault="00A602AF">
      <w:pPr>
        <w:rPr>
          <w:rFonts w:ascii="3ds" w:hAnsi="3ds"/>
        </w:rPr>
      </w:pPr>
    </w:p>
    <w:p w14:paraId="054792F5" w14:textId="6F6355CE" w:rsidR="00CB2A30" w:rsidRPr="00602E61" w:rsidRDefault="00CB2A30" w:rsidP="00CB2A30">
      <w:pPr>
        <w:jc w:val="center"/>
        <w:rPr>
          <w:rFonts w:ascii="3ds" w:hAnsi="3ds"/>
          <w:b/>
          <w:bCs/>
          <w:color w:val="000000" w:themeColor="text1"/>
          <w:sz w:val="40"/>
          <w:szCs w:val="40"/>
        </w:rPr>
      </w:pPr>
      <w:r w:rsidRPr="00602E61">
        <w:rPr>
          <w:rFonts w:ascii="3ds" w:hAnsi="3ds"/>
        </w:rPr>
        <w:br w:type="page"/>
      </w:r>
      <w:r w:rsidR="00602E61">
        <w:rPr>
          <w:rFonts w:ascii="3ds" w:hAnsi="3ds"/>
          <w:b/>
          <w:bCs/>
          <w:color w:val="000000" w:themeColor="text1"/>
          <w:sz w:val="40"/>
          <w:szCs w:val="40"/>
        </w:rPr>
        <w:lastRenderedPageBreak/>
        <w:t>CONTENTS</w:t>
      </w:r>
    </w:p>
    <w:p w14:paraId="72BFE13B" w14:textId="46307AC9" w:rsidR="00CB2A30" w:rsidRPr="00602E61" w:rsidRDefault="00CB2A30" w:rsidP="00CB2A30">
      <w:pPr>
        <w:rPr>
          <w:rFonts w:ascii="3ds" w:hAnsi="3ds"/>
          <w:b/>
          <w:bCs/>
          <w:color w:val="000000" w:themeColor="text1"/>
          <w:sz w:val="40"/>
          <w:szCs w:val="40"/>
        </w:rPr>
      </w:pPr>
    </w:p>
    <w:p w14:paraId="4CE34FA7" w14:textId="56D5332F" w:rsidR="00CB2A30" w:rsidRPr="00602E61" w:rsidRDefault="00602E61" w:rsidP="00CB2A30">
      <w:pPr>
        <w:pStyle w:val="ListParagraph"/>
        <w:numPr>
          <w:ilvl w:val="0"/>
          <w:numId w:val="21"/>
        </w:numPr>
        <w:rPr>
          <w:rFonts w:ascii="3ds" w:hAnsi="3ds"/>
          <w:sz w:val="32"/>
          <w:szCs w:val="32"/>
        </w:rPr>
      </w:pPr>
      <w:r w:rsidRPr="00602E61">
        <w:rPr>
          <w:rFonts w:ascii="3ds" w:hAnsi="3ds"/>
          <w:sz w:val="32"/>
          <w:szCs w:val="32"/>
        </w:rPr>
        <w:t>Basic</w:t>
      </w:r>
      <w:r w:rsidR="00CB2A30" w:rsidRPr="00602E61">
        <w:rPr>
          <w:rFonts w:ascii="3ds" w:hAnsi="3ds"/>
          <w:sz w:val="32"/>
          <w:szCs w:val="32"/>
        </w:rPr>
        <w:t xml:space="preserve"> </w:t>
      </w:r>
      <w:r w:rsidRPr="00602E61">
        <w:rPr>
          <w:rFonts w:ascii="3ds" w:hAnsi="3ds"/>
          <w:sz w:val="32"/>
          <w:szCs w:val="32"/>
        </w:rPr>
        <w:t>Details</w:t>
      </w:r>
    </w:p>
    <w:p w14:paraId="6152FBDE" w14:textId="2D01F179" w:rsidR="00CB2A30" w:rsidRPr="00602E61" w:rsidRDefault="00CB2A30" w:rsidP="00CB2A30">
      <w:pPr>
        <w:pStyle w:val="ListParagraph"/>
        <w:numPr>
          <w:ilvl w:val="0"/>
          <w:numId w:val="21"/>
        </w:numPr>
        <w:rPr>
          <w:rFonts w:ascii="3ds" w:hAnsi="3ds"/>
          <w:sz w:val="32"/>
          <w:szCs w:val="32"/>
        </w:rPr>
      </w:pPr>
      <w:r w:rsidRPr="00602E61">
        <w:rPr>
          <w:rFonts w:ascii="3ds" w:hAnsi="3ds"/>
          <w:sz w:val="32"/>
          <w:szCs w:val="32"/>
        </w:rPr>
        <w:t>Acknowledgement</w:t>
      </w:r>
    </w:p>
    <w:p w14:paraId="3E997E4E" w14:textId="7D4D6000" w:rsidR="00CB2A30" w:rsidRPr="00602E61" w:rsidRDefault="00CB2A30" w:rsidP="00CB2A30">
      <w:pPr>
        <w:pStyle w:val="ListParagraph"/>
        <w:numPr>
          <w:ilvl w:val="0"/>
          <w:numId w:val="21"/>
        </w:numPr>
        <w:rPr>
          <w:rFonts w:ascii="3ds" w:hAnsi="3ds"/>
          <w:sz w:val="32"/>
          <w:szCs w:val="32"/>
        </w:rPr>
      </w:pPr>
      <w:r w:rsidRPr="00602E61">
        <w:rPr>
          <w:rFonts w:ascii="3ds" w:hAnsi="3ds"/>
          <w:sz w:val="32"/>
          <w:szCs w:val="32"/>
        </w:rPr>
        <w:t>Certification</w:t>
      </w:r>
    </w:p>
    <w:p w14:paraId="1C68E740" w14:textId="089B072C" w:rsidR="00CB2A30" w:rsidRPr="00602E61" w:rsidRDefault="00602E61" w:rsidP="00CB2A30">
      <w:pPr>
        <w:pStyle w:val="ListParagraph"/>
        <w:numPr>
          <w:ilvl w:val="0"/>
          <w:numId w:val="21"/>
        </w:numPr>
        <w:rPr>
          <w:rFonts w:ascii="3ds" w:hAnsi="3ds"/>
          <w:sz w:val="32"/>
          <w:szCs w:val="32"/>
        </w:rPr>
      </w:pPr>
      <w:r w:rsidRPr="00602E61">
        <w:rPr>
          <w:rFonts w:ascii="3ds" w:hAnsi="3ds"/>
          <w:sz w:val="32"/>
          <w:szCs w:val="32"/>
        </w:rPr>
        <w:t>Problem</w:t>
      </w:r>
      <w:r w:rsidR="00CB2A30" w:rsidRPr="00602E61">
        <w:rPr>
          <w:rFonts w:ascii="3ds" w:hAnsi="3ds"/>
          <w:sz w:val="32"/>
          <w:szCs w:val="32"/>
        </w:rPr>
        <w:t xml:space="preserve"> Statement</w:t>
      </w:r>
    </w:p>
    <w:p w14:paraId="0641E66F" w14:textId="2C8D0562" w:rsidR="00CB2A30" w:rsidRPr="00602E61" w:rsidRDefault="00602E61" w:rsidP="00CB2A30">
      <w:pPr>
        <w:pStyle w:val="ListParagraph"/>
        <w:numPr>
          <w:ilvl w:val="0"/>
          <w:numId w:val="21"/>
        </w:numPr>
        <w:rPr>
          <w:rFonts w:ascii="3ds" w:hAnsi="3ds"/>
          <w:sz w:val="32"/>
          <w:szCs w:val="32"/>
        </w:rPr>
      </w:pPr>
      <w:r w:rsidRPr="00602E61">
        <w:rPr>
          <w:rFonts w:ascii="3ds" w:hAnsi="3ds"/>
          <w:sz w:val="32"/>
          <w:szCs w:val="32"/>
        </w:rPr>
        <w:t>Mechanical</w:t>
      </w:r>
      <w:r w:rsidR="00CB2A30" w:rsidRPr="00602E61">
        <w:rPr>
          <w:rFonts w:ascii="3ds" w:hAnsi="3ds"/>
          <w:sz w:val="32"/>
          <w:szCs w:val="32"/>
        </w:rPr>
        <w:t xml:space="preserve"> Specification of Robot</w:t>
      </w:r>
    </w:p>
    <w:p w14:paraId="7A4E66CC" w14:textId="113A8F93" w:rsidR="00CB2A30" w:rsidRPr="00602E61" w:rsidRDefault="00CB2A30" w:rsidP="00CB2A30">
      <w:pPr>
        <w:pStyle w:val="ListParagraph"/>
        <w:numPr>
          <w:ilvl w:val="0"/>
          <w:numId w:val="21"/>
        </w:numPr>
        <w:rPr>
          <w:rFonts w:ascii="3ds" w:hAnsi="3ds"/>
          <w:sz w:val="32"/>
          <w:szCs w:val="32"/>
        </w:rPr>
      </w:pPr>
      <w:r w:rsidRPr="00602E61">
        <w:rPr>
          <w:rFonts w:ascii="3ds" w:hAnsi="3ds"/>
          <w:sz w:val="32"/>
          <w:szCs w:val="32"/>
        </w:rPr>
        <w:t>Electrical Specification of Robot</w:t>
      </w:r>
    </w:p>
    <w:p w14:paraId="23689C4E" w14:textId="0EA2BA18" w:rsidR="00CB2A30" w:rsidRPr="00602E61" w:rsidRDefault="003D23DD">
      <w:pPr>
        <w:rPr>
          <w:rFonts w:ascii="3ds" w:hAnsi="3ds"/>
        </w:rPr>
      </w:pPr>
      <w:r>
        <w:rPr>
          <w:noProof/>
        </w:rPr>
        <w:drawing>
          <wp:anchor distT="0" distB="0" distL="114300" distR="114300" simplePos="0" relativeHeight="251710464" behindDoc="0" locked="0" layoutInCell="1" allowOverlap="1" wp14:anchorId="49B93222" wp14:editId="18A53D0D">
            <wp:simplePos x="0" y="0"/>
            <wp:positionH relativeFrom="margin">
              <wp:align>center</wp:align>
            </wp:positionH>
            <wp:positionV relativeFrom="margin">
              <wp:align>bottom</wp:align>
            </wp:positionV>
            <wp:extent cx="2343150" cy="56546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950" t="7094" r="29141" b="7410"/>
                    <a:stretch/>
                  </pic:blipFill>
                  <pic:spPr bwMode="auto">
                    <a:xfrm>
                      <a:off x="0" y="0"/>
                      <a:ext cx="2343150" cy="5654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A30" w:rsidRPr="00602E61">
        <w:rPr>
          <w:rFonts w:ascii="3ds" w:hAnsi="3ds"/>
        </w:rPr>
        <w:br w:type="page"/>
      </w:r>
    </w:p>
    <w:tbl>
      <w:tblPr>
        <w:tblStyle w:val="TableGrid"/>
        <w:tblW w:w="9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4852"/>
        <w:gridCol w:w="4853"/>
      </w:tblGrid>
      <w:tr w:rsidR="009B2968" w:rsidRPr="00602E61" w14:paraId="17C0A39B" w14:textId="77777777" w:rsidTr="0052588D">
        <w:trPr>
          <w:trHeight w:val="1099"/>
        </w:trPr>
        <w:tc>
          <w:tcPr>
            <w:tcW w:w="9705" w:type="dxa"/>
            <w:gridSpan w:val="2"/>
          </w:tcPr>
          <w:p w14:paraId="32664061" w14:textId="59BC7F99" w:rsidR="009B2968" w:rsidRPr="00602E61" w:rsidRDefault="002978E2" w:rsidP="007B588B">
            <w:pPr>
              <w:pStyle w:val="Heading3"/>
              <w:jc w:val="left"/>
              <w:rPr>
                <w:rFonts w:ascii="3ds" w:hAnsi="3ds"/>
              </w:rPr>
            </w:pPr>
            <w:r w:rsidRPr="00602E61">
              <w:rPr>
                <w:rFonts w:ascii="3ds" w:hAnsi="3ds"/>
              </w:rPr>
              <w:lastRenderedPageBreak/>
              <w:t>ABOUT JEMMA</w:t>
            </w:r>
          </w:p>
        </w:tc>
      </w:tr>
      <w:tr w:rsidR="009B2968" w:rsidRPr="00602E61" w14:paraId="2055881C" w14:textId="77777777" w:rsidTr="0052588D">
        <w:trPr>
          <w:trHeight w:val="5758"/>
        </w:trPr>
        <w:tc>
          <w:tcPr>
            <w:tcW w:w="4852" w:type="dxa"/>
          </w:tcPr>
          <w:p w14:paraId="54512708" w14:textId="696DDE85" w:rsidR="009B2968" w:rsidRPr="00602E61" w:rsidRDefault="002978E2" w:rsidP="00E832AC">
            <w:pPr>
              <w:pStyle w:val="Heading5"/>
              <w:rPr>
                <w:rFonts w:ascii="3ds" w:hAnsi="3ds"/>
                <w:color w:val="91DB9A"/>
                <w:sz w:val="40"/>
                <w:szCs w:val="40"/>
              </w:rPr>
            </w:pPr>
            <w:r w:rsidRPr="00602E61">
              <w:rPr>
                <w:rFonts w:ascii="3ds" w:hAnsi="3ds"/>
                <w:color w:val="91DB9A"/>
                <w:sz w:val="40"/>
                <w:szCs w:val="40"/>
              </w:rPr>
              <w:t>BASIC DETAILS</w:t>
            </w:r>
          </w:p>
          <w:p w14:paraId="485340D0" w14:textId="225DFB95" w:rsidR="009B2968" w:rsidRPr="00602E61" w:rsidRDefault="009B2968" w:rsidP="009B2968">
            <w:pPr>
              <w:rPr>
                <w:rFonts w:ascii="3ds" w:hAnsi="3ds"/>
              </w:rPr>
            </w:pPr>
          </w:p>
          <w:p w14:paraId="38D972DE" w14:textId="5983DEB8" w:rsidR="00A123DD" w:rsidRPr="00602E61" w:rsidRDefault="00801957" w:rsidP="00801957">
            <w:pPr>
              <w:pStyle w:val="Text"/>
              <w:jc w:val="both"/>
              <w:rPr>
                <w:rFonts w:ascii="3ds" w:hAnsi="3ds"/>
              </w:rPr>
            </w:pPr>
            <w:r w:rsidRPr="00602E61">
              <w:rPr>
                <w:rFonts w:ascii="3ds" w:hAnsi="3ds"/>
              </w:rPr>
              <w:t>The robot</w:t>
            </w:r>
            <w:r w:rsidR="0093280F" w:rsidRPr="00602E61">
              <w:rPr>
                <w:rFonts w:ascii="3ds" w:hAnsi="3ds"/>
              </w:rPr>
              <w:t xml:space="preserve"> for motion</w:t>
            </w:r>
            <w:r w:rsidRPr="00602E61">
              <w:rPr>
                <w:rFonts w:ascii="3ds" w:hAnsi="3ds"/>
              </w:rPr>
              <w:t xml:space="preserve"> is equipped with four 12V dc motors for independent four-wheel drive with each motor equipped with a separate driver circuit to have complete 2 degree of motion which </w:t>
            </w:r>
            <w:r w:rsidR="0093280F" w:rsidRPr="00602E61">
              <w:rPr>
                <w:rFonts w:ascii="3ds" w:hAnsi="3ds"/>
              </w:rPr>
              <w:t>motion incorporated with lateral motion, circular motion and on-position rotation included.</w:t>
            </w:r>
          </w:p>
          <w:p w14:paraId="6A85B237" w14:textId="2612CF29" w:rsidR="0093280F" w:rsidRPr="00602E61" w:rsidRDefault="0093280F" w:rsidP="00801957">
            <w:pPr>
              <w:pStyle w:val="Text"/>
              <w:jc w:val="both"/>
              <w:rPr>
                <w:rFonts w:ascii="3ds" w:hAnsi="3ds"/>
              </w:rPr>
            </w:pPr>
          </w:p>
          <w:p w14:paraId="3AA20FF1" w14:textId="7BDA5D2D" w:rsidR="0093280F" w:rsidRPr="00602E61" w:rsidRDefault="0093280F" w:rsidP="00801957">
            <w:pPr>
              <w:pStyle w:val="Text"/>
              <w:jc w:val="both"/>
              <w:rPr>
                <w:rFonts w:ascii="3ds" w:hAnsi="3ds"/>
              </w:rPr>
            </w:pPr>
            <w:r w:rsidRPr="00602E61">
              <w:rPr>
                <w:rFonts w:ascii="3ds" w:hAnsi="3ds"/>
              </w:rPr>
              <w:t>The robot is equipped with two ultrasonic sensors for avoiding collisions.</w:t>
            </w:r>
          </w:p>
          <w:p w14:paraId="033579B1" w14:textId="358A35F8" w:rsidR="0093280F" w:rsidRPr="00602E61" w:rsidRDefault="0093280F" w:rsidP="00801957">
            <w:pPr>
              <w:pStyle w:val="Text"/>
              <w:jc w:val="both"/>
              <w:rPr>
                <w:rFonts w:ascii="3ds" w:hAnsi="3ds"/>
              </w:rPr>
            </w:pPr>
          </w:p>
          <w:p w14:paraId="12454D8E" w14:textId="514F3055" w:rsidR="0093280F" w:rsidRPr="00602E61" w:rsidRDefault="0093280F" w:rsidP="00801957">
            <w:pPr>
              <w:pStyle w:val="Text"/>
              <w:jc w:val="both"/>
              <w:rPr>
                <w:rFonts w:ascii="3ds" w:hAnsi="3ds"/>
              </w:rPr>
            </w:pPr>
            <w:r w:rsidRPr="00602E61">
              <w:rPr>
                <w:rFonts w:ascii="3ds" w:hAnsi="3ds"/>
              </w:rPr>
              <w:t>There exists six UV-C Lamps on the robot with 34V operating voltage each.</w:t>
            </w:r>
          </w:p>
          <w:p w14:paraId="65FE2031" w14:textId="6125E68B" w:rsidR="0093280F" w:rsidRPr="00602E61" w:rsidRDefault="0093280F" w:rsidP="00801957">
            <w:pPr>
              <w:pStyle w:val="Text"/>
              <w:jc w:val="both"/>
              <w:rPr>
                <w:rFonts w:ascii="3ds" w:hAnsi="3ds"/>
              </w:rPr>
            </w:pPr>
          </w:p>
          <w:p w14:paraId="060A4E2C" w14:textId="1589F54D" w:rsidR="0093280F" w:rsidRPr="00602E61" w:rsidRDefault="0093280F" w:rsidP="00801957">
            <w:pPr>
              <w:pStyle w:val="Text"/>
              <w:jc w:val="both"/>
              <w:rPr>
                <w:rFonts w:ascii="3ds" w:hAnsi="3ds"/>
              </w:rPr>
            </w:pPr>
            <w:r w:rsidRPr="00602E61">
              <w:rPr>
                <w:rFonts w:ascii="3ds" w:hAnsi="3ds"/>
              </w:rPr>
              <w:t>The robot operates in three modes:</w:t>
            </w:r>
          </w:p>
          <w:p w14:paraId="68944A96" w14:textId="52C14F6E" w:rsidR="0093280F" w:rsidRPr="00602E61" w:rsidRDefault="0093280F" w:rsidP="0093280F">
            <w:pPr>
              <w:pStyle w:val="Text"/>
              <w:numPr>
                <w:ilvl w:val="0"/>
                <w:numId w:val="1"/>
              </w:numPr>
              <w:jc w:val="both"/>
              <w:rPr>
                <w:rFonts w:ascii="3ds" w:hAnsi="3ds"/>
              </w:rPr>
            </w:pPr>
            <w:r w:rsidRPr="00602E61">
              <w:rPr>
                <w:rFonts w:ascii="3ds" w:hAnsi="3ds"/>
              </w:rPr>
              <w:t>Autonomous Mode</w:t>
            </w:r>
          </w:p>
          <w:p w14:paraId="5D110161" w14:textId="012AAC2E" w:rsidR="0093280F" w:rsidRPr="00602E61" w:rsidRDefault="0093280F" w:rsidP="0093280F">
            <w:pPr>
              <w:pStyle w:val="Text"/>
              <w:numPr>
                <w:ilvl w:val="0"/>
                <w:numId w:val="1"/>
              </w:numPr>
              <w:jc w:val="both"/>
              <w:rPr>
                <w:rFonts w:ascii="3ds" w:hAnsi="3ds"/>
              </w:rPr>
            </w:pPr>
            <w:r w:rsidRPr="00602E61">
              <w:rPr>
                <w:rFonts w:ascii="3ds" w:hAnsi="3ds"/>
              </w:rPr>
              <w:t>Remote controlled Mode</w:t>
            </w:r>
          </w:p>
          <w:p w14:paraId="5D1C1E3A" w14:textId="1DCC5B67" w:rsidR="0093280F" w:rsidRPr="00602E61" w:rsidRDefault="0093280F" w:rsidP="0093280F">
            <w:pPr>
              <w:pStyle w:val="Text"/>
              <w:numPr>
                <w:ilvl w:val="0"/>
                <w:numId w:val="1"/>
              </w:numPr>
              <w:jc w:val="both"/>
              <w:rPr>
                <w:rFonts w:ascii="3ds" w:hAnsi="3ds"/>
              </w:rPr>
            </w:pPr>
            <w:r w:rsidRPr="00602E61">
              <w:rPr>
                <w:rFonts w:ascii="3ds" w:hAnsi="3ds"/>
              </w:rPr>
              <w:t>Pre-planned Route Mode</w:t>
            </w:r>
          </w:p>
          <w:p w14:paraId="09187649" w14:textId="7BF6FCC3" w:rsidR="009B2968" w:rsidRPr="00602E61" w:rsidRDefault="009B2968" w:rsidP="009B72D4">
            <w:pPr>
              <w:pStyle w:val="Text"/>
              <w:rPr>
                <w:rFonts w:ascii="3ds" w:hAnsi="3ds"/>
              </w:rPr>
            </w:pPr>
          </w:p>
        </w:tc>
        <w:tc>
          <w:tcPr>
            <w:tcW w:w="4853" w:type="dxa"/>
            <w:vMerge w:val="restart"/>
            <w:vAlign w:val="bottom"/>
          </w:tcPr>
          <w:p w14:paraId="0F1AD63D" w14:textId="3B901CA1" w:rsidR="0093280F" w:rsidRPr="00602E61" w:rsidRDefault="0093280F" w:rsidP="00211CE6">
            <w:pPr>
              <w:pStyle w:val="ImageCaption"/>
              <w:rPr>
                <w:rFonts w:ascii="3ds" w:hAnsi="3ds"/>
              </w:rPr>
            </w:pPr>
          </w:p>
          <w:p w14:paraId="0A7E7FFA" w14:textId="59E38326" w:rsidR="009B2968" w:rsidRPr="00602E61" w:rsidRDefault="0052588D" w:rsidP="003E3076">
            <w:pPr>
              <w:pStyle w:val="ImageCaption"/>
              <w:ind w:left="0"/>
              <w:jc w:val="center"/>
              <w:rPr>
                <w:rFonts w:ascii="3ds" w:hAnsi="3ds"/>
                <w:b/>
                <w:bCs/>
                <w:color w:val="91DB9A"/>
                <w:sz w:val="32"/>
                <w:szCs w:val="32"/>
              </w:rPr>
            </w:pPr>
            <w:r w:rsidRPr="00602E61">
              <w:rPr>
                <w:rFonts w:ascii="3ds" w:hAnsi="3ds"/>
                <w:b/>
                <w:bCs/>
                <w:color w:val="91DB9A"/>
                <w:sz w:val="32"/>
                <w:szCs w:val="32"/>
              </w:rPr>
              <w:t>Clean efficiently, Clean safely</w:t>
            </w:r>
          </w:p>
          <w:p w14:paraId="4FF5B60A" w14:textId="22A72D26" w:rsidR="00211CE6" w:rsidRPr="00602E61" w:rsidRDefault="003D23DD" w:rsidP="00211CE6">
            <w:pPr>
              <w:pStyle w:val="ImageCaption"/>
              <w:rPr>
                <w:rFonts w:ascii="3ds" w:hAnsi="3ds"/>
              </w:rPr>
            </w:pPr>
            <w:r w:rsidRPr="00602E61">
              <w:rPr>
                <w:rFonts w:ascii="3ds" w:hAnsi="3ds"/>
                <w:noProof/>
                <w:lang w:eastAsia="en-AU"/>
              </w:rPr>
              <w:drawing>
                <wp:anchor distT="0" distB="0" distL="114300" distR="114300" simplePos="0" relativeHeight="251680768" behindDoc="0" locked="0" layoutInCell="1" allowOverlap="1" wp14:anchorId="21252C3C" wp14:editId="34B0B713">
                  <wp:simplePos x="0" y="0"/>
                  <wp:positionH relativeFrom="column">
                    <wp:posOffset>-304800</wp:posOffset>
                  </wp:positionH>
                  <wp:positionV relativeFrom="page">
                    <wp:posOffset>708025</wp:posOffset>
                  </wp:positionV>
                  <wp:extent cx="38354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2.png"/>
                          <pic:cNvPicPr/>
                        </pic:nvPicPr>
                        <pic:blipFill rotWithShape="1">
                          <a:blip r:embed="rId14">
                            <a:extLst>
                              <a:ext uri="{28A0092B-C50C-407E-A947-70E740481C1C}">
                                <a14:useLocalDpi xmlns:a14="http://schemas.microsoft.com/office/drawing/2010/main" val="0"/>
                              </a:ext>
                            </a:extLst>
                          </a:blip>
                          <a:srcRect l="47114" t="14122" r="25509" b="10442"/>
                          <a:stretch/>
                        </pic:blipFill>
                        <pic:spPr bwMode="auto">
                          <a:xfrm>
                            <a:off x="0" y="0"/>
                            <a:ext cx="3835400"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B2968" w:rsidRPr="00602E61" w14:paraId="3E17A5FA" w14:textId="77777777" w:rsidTr="0052588D">
        <w:trPr>
          <w:trHeight w:val="1918"/>
        </w:trPr>
        <w:tc>
          <w:tcPr>
            <w:tcW w:w="4852" w:type="dxa"/>
            <w:vAlign w:val="center"/>
          </w:tcPr>
          <w:p w14:paraId="0C5351EC" w14:textId="4D4BC2CB" w:rsidR="009B2968" w:rsidRPr="00602E61" w:rsidRDefault="007B588B" w:rsidP="009B2968">
            <w:pPr>
              <w:rPr>
                <w:rFonts w:ascii="3ds" w:hAnsi="3ds"/>
              </w:rPr>
            </w:pPr>
            <w:r w:rsidRPr="00602E61">
              <w:rPr>
                <w:noProof/>
              </w:rPr>
              <w:drawing>
                <wp:anchor distT="0" distB="0" distL="114300" distR="114300" simplePos="0" relativeHeight="251709440" behindDoc="0" locked="0" layoutInCell="1" allowOverlap="1" wp14:anchorId="295D5C0E" wp14:editId="145A2F1E">
                  <wp:simplePos x="0" y="0"/>
                  <wp:positionH relativeFrom="margin">
                    <wp:posOffset>845820</wp:posOffset>
                  </wp:positionH>
                  <wp:positionV relativeFrom="paragraph">
                    <wp:posOffset>-274955</wp:posOffset>
                  </wp:positionV>
                  <wp:extent cx="1050290" cy="10502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0290" cy="10502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53" w:type="dxa"/>
            <w:vMerge/>
          </w:tcPr>
          <w:p w14:paraId="737A839A" w14:textId="77777777" w:rsidR="009B2968" w:rsidRPr="00602E61" w:rsidRDefault="009B2968">
            <w:pPr>
              <w:rPr>
                <w:rFonts w:ascii="3ds" w:hAnsi="3ds"/>
              </w:rPr>
            </w:pPr>
          </w:p>
        </w:tc>
      </w:tr>
    </w:tbl>
    <w:p w14:paraId="7D246B7C" w14:textId="2E5413F8" w:rsidR="0052588D" w:rsidRPr="00602E61" w:rsidRDefault="0052588D" w:rsidP="00124ACE">
      <w:pPr>
        <w:rPr>
          <w:rFonts w:ascii="3ds" w:hAnsi="3ds"/>
        </w:rPr>
      </w:pPr>
    </w:p>
    <w:p w14:paraId="1DF71C00" w14:textId="228227D5" w:rsidR="0052588D" w:rsidRPr="00602E61" w:rsidRDefault="0052588D" w:rsidP="0052588D">
      <w:pPr>
        <w:jc w:val="center"/>
        <w:rPr>
          <w:rFonts w:ascii="3ds" w:hAnsi="3ds"/>
          <w:b/>
          <w:bCs/>
          <w:sz w:val="40"/>
          <w:szCs w:val="40"/>
        </w:rPr>
      </w:pPr>
    </w:p>
    <w:p w14:paraId="763EE666" w14:textId="7F412F94" w:rsidR="00BC1CEF" w:rsidRPr="00602E61" w:rsidRDefault="00BC1CEF" w:rsidP="0052588D">
      <w:pPr>
        <w:jc w:val="center"/>
        <w:rPr>
          <w:rFonts w:ascii="3ds" w:hAnsi="3ds"/>
          <w:b/>
          <w:bCs/>
          <w:sz w:val="40"/>
          <w:szCs w:val="40"/>
        </w:rPr>
      </w:pPr>
    </w:p>
    <w:p w14:paraId="02CB3967" w14:textId="77777777" w:rsidR="00CB2A30" w:rsidRPr="00602E61" w:rsidRDefault="00CB2A30" w:rsidP="0052588D">
      <w:pPr>
        <w:jc w:val="center"/>
        <w:rPr>
          <w:rFonts w:ascii="3ds" w:hAnsi="3ds"/>
          <w:b/>
          <w:bCs/>
          <w:sz w:val="40"/>
          <w:szCs w:val="40"/>
        </w:rPr>
      </w:pPr>
    </w:p>
    <w:p w14:paraId="3C1658A7" w14:textId="2BF9F7C1" w:rsidR="000359D1" w:rsidRPr="00602E61" w:rsidRDefault="0052588D" w:rsidP="0052588D">
      <w:pPr>
        <w:jc w:val="center"/>
        <w:rPr>
          <w:rFonts w:ascii="3ds" w:hAnsi="3ds"/>
          <w:b/>
          <w:bCs/>
          <w:sz w:val="40"/>
          <w:szCs w:val="40"/>
        </w:rPr>
      </w:pPr>
      <w:r w:rsidRPr="00602E61">
        <w:rPr>
          <w:rFonts w:ascii="3ds" w:hAnsi="3ds"/>
          <w:b/>
          <w:bCs/>
          <w:sz w:val="40"/>
          <w:szCs w:val="40"/>
        </w:rPr>
        <w:t>ACKNOWNLEDGMENT</w:t>
      </w:r>
    </w:p>
    <w:p w14:paraId="2FA27318" w14:textId="6619D6F5" w:rsidR="0052588D" w:rsidRPr="00602E61" w:rsidRDefault="0052588D" w:rsidP="0052588D">
      <w:pPr>
        <w:jc w:val="center"/>
        <w:rPr>
          <w:rFonts w:ascii="3ds" w:hAnsi="3ds"/>
          <w:b/>
          <w:bCs/>
          <w:sz w:val="40"/>
          <w:szCs w:val="40"/>
        </w:rPr>
      </w:pPr>
    </w:p>
    <w:p w14:paraId="0858513F" w14:textId="77777777" w:rsidR="00BC1CEF" w:rsidRPr="00602E61" w:rsidRDefault="00BC1CEF" w:rsidP="0052588D">
      <w:pPr>
        <w:jc w:val="center"/>
        <w:rPr>
          <w:rFonts w:ascii="3ds" w:hAnsi="3ds"/>
          <w:b/>
          <w:bCs/>
          <w:sz w:val="40"/>
          <w:szCs w:val="40"/>
        </w:rPr>
      </w:pPr>
    </w:p>
    <w:p w14:paraId="44D0E0FE" w14:textId="1E84B7A9" w:rsidR="0052588D" w:rsidRPr="00602E61" w:rsidRDefault="0052588D" w:rsidP="00BC1CEF">
      <w:pPr>
        <w:pStyle w:val="NormalWeb"/>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 xml:space="preserve">I would like to express my deepest appreciation to all those who provided me the possibility to complete this report.  A special gratitude I give to our mentor, Mr. Vipin Shukla, whose contribution in stimulating suggestions and </w:t>
      </w:r>
      <w:r w:rsidR="00BB709E" w:rsidRPr="00602E61">
        <w:rPr>
          <w:rFonts w:ascii="3ds" w:hAnsi="3ds" w:cs="Tahoma"/>
          <w:color w:val="333333"/>
          <w:sz w:val="28"/>
          <w:szCs w:val="28"/>
        </w:rPr>
        <w:t>encouragement, helped</w:t>
      </w:r>
      <w:r w:rsidRPr="00602E61">
        <w:rPr>
          <w:rFonts w:ascii="3ds" w:hAnsi="3ds" w:cs="Tahoma"/>
          <w:color w:val="333333"/>
          <w:sz w:val="28"/>
          <w:szCs w:val="28"/>
        </w:rPr>
        <w:t xml:space="preserve"> me to coordinate my project especially in designing this project.</w:t>
      </w:r>
    </w:p>
    <w:p w14:paraId="7EC96AAD" w14:textId="03118C50" w:rsidR="00BC1CEF" w:rsidRPr="00602E61" w:rsidRDefault="0052588D" w:rsidP="00BC1CEF">
      <w:pPr>
        <w:pStyle w:val="NormalWeb"/>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 xml:space="preserve"> A special thanks goes to my team mate, Parin Patel, who helped me to assemble the parts and gave suggestion about the </w:t>
      </w:r>
      <w:r w:rsidR="00BB709E" w:rsidRPr="00602E61">
        <w:rPr>
          <w:rFonts w:ascii="3ds" w:hAnsi="3ds" w:cs="Tahoma"/>
          <w:color w:val="333333"/>
          <w:sz w:val="28"/>
          <w:szCs w:val="28"/>
        </w:rPr>
        <w:t>project Jemma Cleaning Bot</w:t>
      </w:r>
      <w:r w:rsidRPr="00602E61">
        <w:rPr>
          <w:rFonts w:ascii="3ds" w:hAnsi="3ds" w:cs="Tahoma"/>
          <w:color w:val="333333"/>
          <w:sz w:val="28"/>
          <w:szCs w:val="28"/>
        </w:rPr>
        <w:t>. I have to appreciate the guidance given by other supervisor as well as the panels especially in our project presentation that has improved our presentation skills thanks to their comment and advices.</w:t>
      </w:r>
    </w:p>
    <w:p w14:paraId="534080D9" w14:textId="77777777" w:rsidR="00BC1CEF" w:rsidRPr="00602E61" w:rsidRDefault="00BC1CEF">
      <w:pPr>
        <w:rPr>
          <w:rFonts w:ascii="3ds" w:eastAsia="Times New Roman" w:hAnsi="3ds" w:cs="Tahoma"/>
          <w:color w:val="333333"/>
          <w:sz w:val="28"/>
          <w:szCs w:val="28"/>
        </w:rPr>
      </w:pPr>
      <w:r w:rsidRPr="00602E61">
        <w:rPr>
          <w:rFonts w:ascii="3ds" w:hAnsi="3ds" w:cs="Tahoma"/>
          <w:color w:val="333333"/>
          <w:sz w:val="28"/>
          <w:szCs w:val="28"/>
        </w:rPr>
        <w:br w:type="page"/>
      </w:r>
    </w:p>
    <w:p w14:paraId="3D20BE4C" w14:textId="77777777" w:rsidR="00BC1CEF" w:rsidRPr="00602E61" w:rsidRDefault="00BC1CEF" w:rsidP="00BC1CEF">
      <w:pPr>
        <w:jc w:val="center"/>
        <w:rPr>
          <w:rFonts w:ascii="3ds" w:hAnsi="3ds"/>
          <w:b/>
          <w:bCs/>
          <w:sz w:val="40"/>
          <w:szCs w:val="40"/>
        </w:rPr>
      </w:pPr>
    </w:p>
    <w:p w14:paraId="2C3141F4" w14:textId="17C272EC" w:rsidR="00BC1CEF" w:rsidRPr="00602E61" w:rsidRDefault="00BC1CEF" w:rsidP="00BC1CEF">
      <w:pPr>
        <w:jc w:val="center"/>
        <w:rPr>
          <w:rFonts w:ascii="3ds" w:hAnsi="3ds"/>
          <w:b/>
          <w:bCs/>
          <w:sz w:val="40"/>
          <w:szCs w:val="40"/>
        </w:rPr>
      </w:pPr>
    </w:p>
    <w:p w14:paraId="78BBE708" w14:textId="19BF7C1D" w:rsidR="00BC1CEF" w:rsidRPr="00602E61" w:rsidRDefault="00CB6329" w:rsidP="00BC1CEF">
      <w:pPr>
        <w:jc w:val="center"/>
        <w:rPr>
          <w:rFonts w:ascii="3ds" w:hAnsi="3ds"/>
          <w:b/>
          <w:bCs/>
          <w:sz w:val="40"/>
          <w:szCs w:val="40"/>
        </w:rPr>
      </w:pPr>
      <w:r w:rsidRPr="00602E61">
        <w:rPr>
          <w:rFonts w:ascii="3ds" w:hAnsi="3ds"/>
          <w:noProof/>
          <w:sz w:val="28"/>
          <w:szCs w:val="28"/>
        </w:rPr>
        <w:drawing>
          <wp:anchor distT="0" distB="0" distL="114300" distR="114300" simplePos="0" relativeHeight="251689984" behindDoc="0" locked="0" layoutInCell="1" allowOverlap="1" wp14:anchorId="3129AEC0" wp14:editId="3E7EAEF3">
            <wp:simplePos x="0" y="0"/>
            <wp:positionH relativeFrom="margin">
              <wp:align>left</wp:align>
            </wp:positionH>
            <wp:positionV relativeFrom="paragraph">
              <wp:posOffset>21590</wp:posOffset>
            </wp:positionV>
            <wp:extent cx="1790700" cy="1790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2E61">
        <w:rPr>
          <w:rFonts w:ascii="3ds" w:hAnsi="3ds"/>
          <w:b/>
          <w:bCs/>
          <w:noProof/>
          <w:sz w:val="40"/>
          <w:szCs w:val="40"/>
        </w:rPr>
        <w:drawing>
          <wp:anchor distT="0" distB="0" distL="114300" distR="114300" simplePos="0" relativeHeight="251688960" behindDoc="0" locked="0" layoutInCell="1" allowOverlap="1" wp14:anchorId="145F56D5" wp14:editId="3E7290F1">
            <wp:simplePos x="0" y="0"/>
            <wp:positionH relativeFrom="margin">
              <wp:align>right</wp:align>
            </wp:positionH>
            <wp:positionV relativeFrom="paragraph">
              <wp:posOffset>21590</wp:posOffset>
            </wp:positionV>
            <wp:extent cx="1905000" cy="1905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p>
    <w:p w14:paraId="4B864F5D" w14:textId="39F8CD6A" w:rsidR="005D0C4B" w:rsidRPr="00602E61" w:rsidRDefault="005D0C4B" w:rsidP="00CB2A30">
      <w:pPr>
        <w:rPr>
          <w:rFonts w:ascii="3ds" w:hAnsi="3ds"/>
          <w:b/>
          <w:bCs/>
          <w:sz w:val="40"/>
          <w:szCs w:val="40"/>
        </w:rPr>
      </w:pPr>
    </w:p>
    <w:p w14:paraId="5B9B235A" w14:textId="041D2B6E" w:rsidR="00BC1CEF" w:rsidRPr="00602E61" w:rsidRDefault="00BC1CEF" w:rsidP="00BC1CEF">
      <w:pPr>
        <w:jc w:val="center"/>
        <w:rPr>
          <w:rFonts w:ascii="3ds" w:hAnsi="3ds"/>
          <w:b/>
          <w:bCs/>
          <w:sz w:val="40"/>
          <w:szCs w:val="40"/>
        </w:rPr>
      </w:pPr>
      <w:r w:rsidRPr="00602E61">
        <w:rPr>
          <w:rFonts w:ascii="3ds" w:hAnsi="3ds"/>
          <w:b/>
          <w:bCs/>
          <w:sz w:val="40"/>
          <w:szCs w:val="40"/>
        </w:rPr>
        <w:t>CERTIFICATION</w:t>
      </w:r>
    </w:p>
    <w:p w14:paraId="6E17D900" w14:textId="23ECBE20" w:rsidR="00CB2A30" w:rsidRPr="00602E61" w:rsidRDefault="00CB2A30" w:rsidP="00BC1CEF">
      <w:pPr>
        <w:jc w:val="center"/>
        <w:rPr>
          <w:rFonts w:ascii="3ds" w:hAnsi="3ds"/>
          <w:b/>
          <w:bCs/>
          <w:sz w:val="40"/>
          <w:szCs w:val="40"/>
        </w:rPr>
      </w:pPr>
    </w:p>
    <w:p w14:paraId="7C616A82" w14:textId="403FED52" w:rsidR="00CB2A30" w:rsidRPr="00602E61" w:rsidRDefault="00CB2A30" w:rsidP="00BC1CEF">
      <w:pPr>
        <w:jc w:val="center"/>
        <w:rPr>
          <w:rFonts w:ascii="3ds" w:hAnsi="3ds"/>
          <w:b/>
          <w:bCs/>
          <w:sz w:val="40"/>
          <w:szCs w:val="40"/>
        </w:rPr>
      </w:pPr>
    </w:p>
    <w:p w14:paraId="6F804983" w14:textId="279127EB" w:rsidR="00CB2A30" w:rsidRPr="00602E61" w:rsidRDefault="00CB2A30" w:rsidP="00BC1CEF">
      <w:pPr>
        <w:jc w:val="center"/>
        <w:rPr>
          <w:rFonts w:ascii="3ds" w:hAnsi="3ds"/>
          <w:b/>
          <w:bCs/>
          <w:sz w:val="40"/>
          <w:szCs w:val="40"/>
        </w:rPr>
      </w:pPr>
    </w:p>
    <w:p w14:paraId="06B529A2" w14:textId="77777777" w:rsidR="00CB2A30" w:rsidRPr="00602E61" w:rsidRDefault="00CB2A30" w:rsidP="00BC1CEF">
      <w:pPr>
        <w:jc w:val="center"/>
        <w:rPr>
          <w:rFonts w:ascii="3ds" w:hAnsi="3ds"/>
          <w:b/>
          <w:bCs/>
          <w:sz w:val="40"/>
          <w:szCs w:val="40"/>
        </w:rPr>
      </w:pPr>
    </w:p>
    <w:p w14:paraId="695528F7" w14:textId="2C1E86E2" w:rsidR="0052588D" w:rsidRPr="00602E61" w:rsidRDefault="00BC1CEF" w:rsidP="00BC1CEF">
      <w:pPr>
        <w:pStyle w:val="NormalWeb"/>
        <w:shd w:val="clear" w:color="auto" w:fill="FFFFFF"/>
        <w:spacing w:after="360" w:afterAutospacing="0"/>
        <w:jc w:val="both"/>
        <w:rPr>
          <w:rFonts w:ascii="3ds" w:hAnsi="3ds"/>
          <w:sz w:val="28"/>
          <w:szCs w:val="28"/>
        </w:rPr>
      </w:pPr>
      <w:r w:rsidRPr="00602E61">
        <w:rPr>
          <w:rFonts w:ascii="3ds" w:hAnsi="3ds"/>
          <w:sz w:val="28"/>
          <w:szCs w:val="28"/>
        </w:rPr>
        <w:t xml:space="preserve">This is to certify that the project report entitled </w:t>
      </w:r>
      <w:r w:rsidRPr="00602E61">
        <w:rPr>
          <w:rFonts w:ascii="3ds" w:hAnsi="3ds"/>
          <w:b/>
          <w:bCs/>
          <w:sz w:val="28"/>
          <w:szCs w:val="28"/>
        </w:rPr>
        <w:t>Jemma Cleaning Bot</w:t>
      </w:r>
      <w:r w:rsidRPr="00602E61">
        <w:rPr>
          <w:rFonts w:ascii="3ds" w:hAnsi="3ds"/>
          <w:sz w:val="28"/>
          <w:szCs w:val="28"/>
        </w:rPr>
        <w:t xml:space="preserve">, submitted to the Department of Electrical Engineering, Pandit Deendayal Petroleum University, under the event for Industrial Internship for Innovation and Incubation Cell, PDPU details accomplishment of the Problem statement </w:t>
      </w:r>
      <w:r w:rsidR="00692477" w:rsidRPr="00602E61">
        <w:rPr>
          <w:rFonts w:ascii="3ds" w:hAnsi="3ds"/>
          <w:b/>
          <w:bCs/>
          <w:sz w:val="28"/>
          <w:szCs w:val="28"/>
        </w:rPr>
        <w:t>COVID 8 “UV Sanitization using Robot”</w:t>
      </w:r>
      <w:r w:rsidR="00692477" w:rsidRPr="00602E61">
        <w:rPr>
          <w:rFonts w:ascii="3ds" w:hAnsi="3ds"/>
          <w:sz w:val="28"/>
          <w:szCs w:val="28"/>
        </w:rPr>
        <w:t>.</w:t>
      </w:r>
    </w:p>
    <w:p w14:paraId="7FA44BDD" w14:textId="4A2FA588" w:rsidR="00FA5B83" w:rsidRPr="00602E61" w:rsidRDefault="00692477" w:rsidP="00BC1CEF">
      <w:pPr>
        <w:pStyle w:val="NormalWeb"/>
        <w:shd w:val="clear" w:color="auto" w:fill="FFFFFF"/>
        <w:spacing w:after="360" w:afterAutospacing="0"/>
        <w:jc w:val="both"/>
        <w:rPr>
          <w:rFonts w:ascii="3ds" w:hAnsi="3ds"/>
          <w:sz w:val="28"/>
          <w:szCs w:val="28"/>
        </w:rPr>
      </w:pPr>
      <w:r w:rsidRPr="00602E61">
        <w:rPr>
          <w:rFonts w:ascii="3ds" w:hAnsi="3ds"/>
          <w:noProof/>
          <w:sz w:val="28"/>
          <w:szCs w:val="28"/>
        </w:rPr>
        <mc:AlternateContent>
          <mc:Choice Requires="wps">
            <w:drawing>
              <wp:anchor distT="45720" distB="45720" distL="114300" distR="114300" simplePos="0" relativeHeight="251684864" behindDoc="0" locked="0" layoutInCell="1" allowOverlap="1" wp14:anchorId="4FB62E96" wp14:editId="3F267E57">
                <wp:simplePos x="0" y="0"/>
                <wp:positionH relativeFrom="margin">
                  <wp:align>right</wp:align>
                </wp:positionH>
                <wp:positionV relativeFrom="paragraph">
                  <wp:posOffset>4469765</wp:posOffset>
                </wp:positionV>
                <wp:extent cx="2754630" cy="1404620"/>
                <wp:effectExtent l="0" t="0" r="0" b="38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4630" cy="1404620"/>
                        </a:xfrm>
                        <a:prstGeom prst="rect">
                          <a:avLst/>
                        </a:prstGeom>
                        <a:noFill/>
                        <a:ln w="9525">
                          <a:noFill/>
                          <a:miter lim="800000"/>
                          <a:headEnd/>
                          <a:tailEnd/>
                        </a:ln>
                      </wps:spPr>
                      <wps:txbx>
                        <w:txbxContent>
                          <w:p w14:paraId="354D06E6" w14:textId="63B6AF61" w:rsidR="00692477" w:rsidRPr="00692477" w:rsidRDefault="00692477" w:rsidP="00692477">
                            <w:pPr>
                              <w:jc w:val="center"/>
                              <w:rPr>
                                <w:rStyle w:val="Strong"/>
                                <w:rFonts w:ascii="3ds" w:hAnsi="3ds" w:cs="Arial"/>
                                <w:color w:val="333333"/>
                                <w:sz w:val="28"/>
                                <w:szCs w:val="28"/>
                                <w:shd w:val="clear" w:color="auto" w:fill="FFFFFF"/>
                              </w:rPr>
                            </w:pPr>
                            <w:r w:rsidRPr="00692477">
                              <w:rPr>
                                <w:rStyle w:val="Strong"/>
                                <w:rFonts w:ascii="3ds" w:hAnsi="3ds" w:cs="Arial"/>
                                <w:color w:val="333333"/>
                                <w:sz w:val="28"/>
                                <w:szCs w:val="28"/>
                                <w:shd w:val="clear" w:color="auto" w:fill="FFFFFF"/>
                              </w:rPr>
                              <w:t>Dr. Praghnesh Bhatt</w:t>
                            </w:r>
                          </w:p>
                          <w:p w14:paraId="4F03174F" w14:textId="543E8427" w:rsidR="00692477" w:rsidRPr="00692477" w:rsidRDefault="00692477" w:rsidP="00692477">
                            <w:pPr>
                              <w:jc w:val="center"/>
                              <w:rPr>
                                <w:rFonts w:ascii="3ds" w:hAnsi="3ds"/>
                                <w:sz w:val="28"/>
                                <w:szCs w:val="28"/>
                              </w:rPr>
                            </w:pPr>
                            <w:r w:rsidRPr="00692477">
                              <w:rPr>
                                <w:rFonts w:ascii="3ds" w:hAnsi="3ds"/>
                                <w:sz w:val="28"/>
                                <w:szCs w:val="28"/>
                              </w:rPr>
                              <w:t>Associate Professor</w:t>
                            </w:r>
                          </w:p>
                          <w:p w14:paraId="44A20325" w14:textId="77777777" w:rsidR="00692477" w:rsidRPr="00692477" w:rsidRDefault="00692477" w:rsidP="00692477">
                            <w:pPr>
                              <w:jc w:val="center"/>
                              <w:rPr>
                                <w:rFonts w:ascii="3ds" w:hAnsi="3ds"/>
                                <w:sz w:val="28"/>
                                <w:szCs w:val="28"/>
                              </w:rPr>
                            </w:pPr>
                            <w:r w:rsidRPr="00692477">
                              <w:rPr>
                                <w:rFonts w:ascii="3ds" w:hAnsi="3ds"/>
                                <w:sz w:val="28"/>
                                <w:szCs w:val="28"/>
                              </w:rPr>
                              <w:t>Dept. of Electrical Engineering</w:t>
                            </w:r>
                          </w:p>
                          <w:p w14:paraId="165F8D4B" w14:textId="03F03EAB" w:rsidR="00692477" w:rsidRPr="00692477" w:rsidRDefault="00692477" w:rsidP="00692477">
                            <w:pPr>
                              <w:jc w:val="center"/>
                              <w:rPr>
                                <w:rFonts w:ascii="3ds" w:hAnsi="3ds"/>
                                <w:sz w:val="28"/>
                                <w:szCs w:val="28"/>
                              </w:rPr>
                            </w:pPr>
                            <w:r w:rsidRPr="00692477">
                              <w:rPr>
                                <w:rFonts w:ascii="3ds" w:hAnsi="3ds"/>
                                <w:sz w:val="28"/>
                                <w:szCs w:val="28"/>
                              </w:rPr>
                              <w:t>Head of the Department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B62E96" id="_x0000_t202" coordsize="21600,21600" o:spt="202" path="m,l,21600r21600,l21600,xe">
                <v:stroke joinstyle="miter"/>
                <v:path gradientshapeok="t" o:connecttype="rect"/>
              </v:shapetype>
              <v:shape id="Text Box 2" o:spid="_x0000_s1026" type="#_x0000_t202" style="position:absolute;left:0;text-align:left;margin-left:165.7pt;margin-top:351.95pt;width:216.9pt;height:110.6pt;z-index:251684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" filled="f" stroked="f">
                <v:textbox style="mso-fit-shape-to-text:t">
                  <w:txbxContent>
                    <w:p w14:paraId="354D06E6" w14:textId="63B6AF61" w:rsidR="00692477" w:rsidRPr="00692477" w:rsidRDefault="00692477" w:rsidP="00692477">
                      <w:pPr>
                        <w:jc w:val="center"/>
                        <w:rPr>
                          <w:rStyle w:val="Strong"/>
                          <w:rFonts w:ascii="3ds" w:hAnsi="3ds" w:cs="Arial"/>
                          <w:color w:val="333333"/>
                          <w:sz w:val="28"/>
                          <w:szCs w:val="28"/>
                          <w:shd w:val="clear" w:color="auto" w:fill="FFFFFF"/>
                        </w:rPr>
                      </w:pPr>
                      <w:r w:rsidRPr="00692477">
                        <w:rPr>
                          <w:rStyle w:val="Strong"/>
                          <w:rFonts w:ascii="3ds" w:hAnsi="3ds" w:cs="Arial"/>
                          <w:color w:val="333333"/>
                          <w:sz w:val="28"/>
                          <w:szCs w:val="28"/>
                          <w:shd w:val="clear" w:color="auto" w:fill="FFFFFF"/>
                        </w:rPr>
                        <w:t>Dr. Praghnesh Bhatt</w:t>
                      </w:r>
                    </w:p>
                    <w:p w14:paraId="4F03174F" w14:textId="543E8427" w:rsidR="00692477" w:rsidRPr="00692477" w:rsidRDefault="00692477" w:rsidP="00692477">
                      <w:pPr>
                        <w:jc w:val="center"/>
                        <w:rPr>
                          <w:rFonts w:ascii="3ds" w:hAnsi="3ds"/>
                          <w:sz w:val="28"/>
                          <w:szCs w:val="28"/>
                        </w:rPr>
                      </w:pPr>
                      <w:r w:rsidRPr="00692477">
                        <w:rPr>
                          <w:rFonts w:ascii="3ds" w:hAnsi="3ds"/>
                          <w:sz w:val="28"/>
                          <w:szCs w:val="28"/>
                        </w:rPr>
                        <w:t>Associate Professor</w:t>
                      </w:r>
                    </w:p>
                    <w:p w14:paraId="44A20325" w14:textId="77777777" w:rsidR="00692477" w:rsidRPr="00692477" w:rsidRDefault="00692477" w:rsidP="00692477">
                      <w:pPr>
                        <w:jc w:val="center"/>
                        <w:rPr>
                          <w:rFonts w:ascii="3ds" w:hAnsi="3ds"/>
                          <w:sz w:val="28"/>
                          <w:szCs w:val="28"/>
                        </w:rPr>
                      </w:pPr>
                      <w:r w:rsidRPr="00692477">
                        <w:rPr>
                          <w:rFonts w:ascii="3ds" w:hAnsi="3ds"/>
                          <w:sz w:val="28"/>
                          <w:szCs w:val="28"/>
                        </w:rPr>
                        <w:t>Dept. of Electrical Engineering</w:t>
                      </w:r>
                    </w:p>
                    <w:p w14:paraId="165F8D4B" w14:textId="03F03EAB" w:rsidR="00692477" w:rsidRPr="00692477" w:rsidRDefault="00692477" w:rsidP="00692477">
                      <w:pPr>
                        <w:jc w:val="center"/>
                        <w:rPr>
                          <w:rFonts w:ascii="3ds" w:hAnsi="3ds"/>
                          <w:sz w:val="28"/>
                          <w:szCs w:val="28"/>
                        </w:rPr>
                      </w:pPr>
                      <w:r w:rsidRPr="00692477">
                        <w:rPr>
                          <w:rFonts w:ascii="3ds" w:hAnsi="3ds"/>
                          <w:sz w:val="28"/>
                          <w:szCs w:val="28"/>
                        </w:rPr>
                        <w:t>Head of the Department</w:t>
                      </w:r>
                    </w:p>
                  </w:txbxContent>
                </v:textbox>
                <w10:wrap type="square" anchorx="margin"/>
              </v:shape>
            </w:pict>
          </mc:Fallback>
        </mc:AlternateContent>
      </w:r>
      <w:r w:rsidRPr="00602E61">
        <w:rPr>
          <w:rFonts w:ascii="3ds" w:hAnsi="3ds"/>
          <w:noProof/>
          <w:sz w:val="28"/>
          <w:szCs w:val="28"/>
        </w:rPr>
        <mc:AlternateContent>
          <mc:Choice Requires="wps">
            <w:drawing>
              <wp:anchor distT="45720" distB="45720" distL="114300" distR="114300" simplePos="0" relativeHeight="251682816" behindDoc="0" locked="0" layoutInCell="1" allowOverlap="1" wp14:anchorId="07498C8D" wp14:editId="42C9A15A">
                <wp:simplePos x="0" y="0"/>
                <wp:positionH relativeFrom="margin">
                  <wp:align>left</wp:align>
                </wp:positionH>
                <wp:positionV relativeFrom="paragraph">
                  <wp:posOffset>4469278</wp:posOffset>
                </wp:positionV>
                <wp:extent cx="2754630" cy="1404620"/>
                <wp:effectExtent l="0" t="0" r="762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075" cy="1404620"/>
                        </a:xfrm>
                        <a:prstGeom prst="rect">
                          <a:avLst/>
                        </a:prstGeom>
                        <a:solidFill>
                          <a:srgbClr val="FFFFFF"/>
                        </a:solidFill>
                        <a:ln w="9525">
                          <a:noFill/>
                          <a:miter lim="800000"/>
                          <a:headEnd/>
                          <a:tailEnd/>
                        </a:ln>
                      </wps:spPr>
                      <wps:txbx>
                        <w:txbxContent>
                          <w:p w14:paraId="00302B29" w14:textId="6176C3CA" w:rsidR="00692477" w:rsidRPr="00692477" w:rsidRDefault="00692477" w:rsidP="00692477">
                            <w:pPr>
                              <w:jc w:val="center"/>
                              <w:rPr>
                                <w:rFonts w:ascii="3ds" w:hAnsi="3ds"/>
                                <w:b/>
                                <w:bCs/>
                                <w:sz w:val="28"/>
                                <w:szCs w:val="28"/>
                              </w:rPr>
                            </w:pPr>
                            <w:r w:rsidRPr="00692477">
                              <w:rPr>
                                <w:rFonts w:ascii="3ds" w:hAnsi="3ds"/>
                                <w:b/>
                                <w:bCs/>
                                <w:sz w:val="28"/>
                                <w:szCs w:val="28"/>
                              </w:rPr>
                              <w:t>Mr. Vipin Shukla</w:t>
                            </w:r>
                          </w:p>
                          <w:p w14:paraId="24421685" w14:textId="13975F0A" w:rsidR="00692477" w:rsidRPr="00692477" w:rsidRDefault="00692477" w:rsidP="00692477">
                            <w:pPr>
                              <w:jc w:val="center"/>
                              <w:rPr>
                                <w:rFonts w:ascii="3ds" w:hAnsi="3ds"/>
                                <w:sz w:val="28"/>
                                <w:szCs w:val="28"/>
                              </w:rPr>
                            </w:pPr>
                            <w:r>
                              <w:rPr>
                                <w:rFonts w:ascii="3ds" w:hAnsi="3ds"/>
                                <w:sz w:val="28"/>
                                <w:szCs w:val="28"/>
                              </w:rPr>
                              <w:t>Assistant Professor</w:t>
                            </w:r>
                          </w:p>
                          <w:p w14:paraId="29DE935A" w14:textId="524C5AFF" w:rsidR="00692477" w:rsidRPr="00692477" w:rsidRDefault="00692477" w:rsidP="00692477">
                            <w:pPr>
                              <w:jc w:val="center"/>
                              <w:rPr>
                                <w:rFonts w:ascii="3ds" w:hAnsi="3ds"/>
                                <w:sz w:val="28"/>
                                <w:szCs w:val="28"/>
                              </w:rPr>
                            </w:pPr>
                            <w:r w:rsidRPr="00692477">
                              <w:rPr>
                                <w:rFonts w:ascii="3ds" w:hAnsi="3ds"/>
                                <w:sz w:val="28"/>
                                <w:szCs w:val="28"/>
                              </w:rPr>
                              <w:t>Dep</w:t>
                            </w:r>
                            <w:r>
                              <w:rPr>
                                <w:rFonts w:ascii="3ds" w:hAnsi="3ds"/>
                                <w:sz w:val="28"/>
                                <w:szCs w:val="28"/>
                              </w:rPr>
                              <w:t>t.</w:t>
                            </w:r>
                            <w:r w:rsidRPr="00692477">
                              <w:rPr>
                                <w:rFonts w:ascii="3ds" w:hAnsi="3ds"/>
                                <w:sz w:val="28"/>
                                <w:szCs w:val="28"/>
                              </w:rPr>
                              <w:t xml:space="preserve"> of Electrical Engineering</w:t>
                            </w:r>
                          </w:p>
                          <w:p w14:paraId="471D03B8" w14:textId="2AAA317F" w:rsidR="00692477" w:rsidRPr="00692477" w:rsidRDefault="00692477" w:rsidP="00692477">
                            <w:pPr>
                              <w:jc w:val="center"/>
                              <w:rPr>
                                <w:rFonts w:ascii="3ds" w:hAnsi="3ds"/>
                                <w:sz w:val="28"/>
                                <w:szCs w:val="28"/>
                              </w:rPr>
                            </w:pPr>
                            <w:r w:rsidRPr="00692477">
                              <w:rPr>
                                <w:rFonts w:ascii="3ds" w:hAnsi="3ds"/>
                                <w:sz w:val="28"/>
                                <w:szCs w:val="28"/>
                              </w:rPr>
                              <w:t>Project Mentor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498C8D" id="_x0000_s1027" type="#_x0000_t202" style="position:absolute;left:0;text-align:left;margin-left:0;margin-top:351.9pt;width:216.9pt;height:110.6pt;z-index:251682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" stroked="f">
                <v:textbox style="mso-fit-shape-to-text:t">
                  <w:txbxContent>
                    <w:p w14:paraId="00302B29" w14:textId="6176C3CA" w:rsidR="00692477" w:rsidRPr="00692477" w:rsidRDefault="00692477" w:rsidP="00692477">
                      <w:pPr>
                        <w:jc w:val="center"/>
                        <w:rPr>
                          <w:rFonts w:ascii="3ds" w:hAnsi="3ds"/>
                          <w:b/>
                          <w:bCs/>
                          <w:sz w:val="28"/>
                          <w:szCs w:val="28"/>
                        </w:rPr>
                      </w:pPr>
                      <w:r w:rsidRPr="00692477">
                        <w:rPr>
                          <w:rFonts w:ascii="3ds" w:hAnsi="3ds"/>
                          <w:b/>
                          <w:bCs/>
                          <w:sz w:val="28"/>
                          <w:szCs w:val="28"/>
                        </w:rPr>
                        <w:t>Mr. Vipin Shukla</w:t>
                      </w:r>
                    </w:p>
                    <w:p w14:paraId="24421685" w14:textId="13975F0A" w:rsidR="00692477" w:rsidRPr="00692477" w:rsidRDefault="00692477" w:rsidP="00692477">
                      <w:pPr>
                        <w:jc w:val="center"/>
                        <w:rPr>
                          <w:rFonts w:ascii="3ds" w:hAnsi="3ds"/>
                          <w:sz w:val="28"/>
                          <w:szCs w:val="28"/>
                        </w:rPr>
                      </w:pPr>
                      <w:r>
                        <w:rPr>
                          <w:rFonts w:ascii="3ds" w:hAnsi="3ds"/>
                          <w:sz w:val="28"/>
                          <w:szCs w:val="28"/>
                        </w:rPr>
                        <w:t>Assistant Professor</w:t>
                      </w:r>
                    </w:p>
                    <w:p w14:paraId="29DE935A" w14:textId="524C5AFF" w:rsidR="00692477" w:rsidRPr="00692477" w:rsidRDefault="00692477" w:rsidP="00692477">
                      <w:pPr>
                        <w:jc w:val="center"/>
                        <w:rPr>
                          <w:rFonts w:ascii="3ds" w:hAnsi="3ds"/>
                          <w:sz w:val="28"/>
                          <w:szCs w:val="28"/>
                        </w:rPr>
                      </w:pPr>
                      <w:r w:rsidRPr="00692477">
                        <w:rPr>
                          <w:rFonts w:ascii="3ds" w:hAnsi="3ds"/>
                          <w:sz w:val="28"/>
                          <w:szCs w:val="28"/>
                        </w:rPr>
                        <w:t>Dep</w:t>
                      </w:r>
                      <w:r>
                        <w:rPr>
                          <w:rFonts w:ascii="3ds" w:hAnsi="3ds"/>
                          <w:sz w:val="28"/>
                          <w:szCs w:val="28"/>
                        </w:rPr>
                        <w:t>t.</w:t>
                      </w:r>
                      <w:r w:rsidRPr="00692477">
                        <w:rPr>
                          <w:rFonts w:ascii="3ds" w:hAnsi="3ds"/>
                          <w:sz w:val="28"/>
                          <w:szCs w:val="28"/>
                        </w:rPr>
                        <w:t xml:space="preserve"> of Electrical Engineering</w:t>
                      </w:r>
                    </w:p>
                    <w:p w14:paraId="471D03B8" w14:textId="2AAA317F" w:rsidR="00692477" w:rsidRPr="00692477" w:rsidRDefault="00692477" w:rsidP="00692477">
                      <w:pPr>
                        <w:jc w:val="center"/>
                        <w:rPr>
                          <w:rFonts w:ascii="3ds" w:hAnsi="3ds"/>
                          <w:sz w:val="28"/>
                          <w:szCs w:val="28"/>
                        </w:rPr>
                      </w:pPr>
                      <w:r w:rsidRPr="00692477">
                        <w:rPr>
                          <w:rFonts w:ascii="3ds" w:hAnsi="3ds"/>
                          <w:sz w:val="28"/>
                          <w:szCs w:val="28"/>
                        </w:rPr>
                        <w:t>Project Mentor</w:t>
                      </w:r>
                    </w:p>
                  </w:txbxContent>
                </v:textbox>
                <w10:wrap type="square" anchorx="margin"/>
              </v:shape>
            </w:pict>
          </mc:Fallback>
        </mc:AlternateContent>
      </w:r>
      <w:r w:rsidRPr="00602E61">
        <w:rPr>
          <w:rFonts w:ascii="3ds" w:hAnsi="3ds"/>
          <w:sz w:val="28"/>
          <w:szCs w:val="28"/>
        </w:rPr>
        <w:t xml:space="preserve">The report certifies that </w:t>
      </w:r>
      <w:r w:rsidRPr="00602E61">
        <w:rPr>
          <w:rFonts w:ascii="3ds" w:hAnsi="3ds"/>
          <w:b/>
          <w:bCs/>
          <w:sz w:val="28"/>
          <w:szCs w:val="28"/>
        </w:rPr>
        <w:t>Mr. Parth Patel (17BEE109)</w:t>
      </w:r>
      <w:r w:rsidRPr="00602E61">
        <w:rPr>
          <w:rFonts w:ascii="3ds" w:hAnsi="3ds"/>
          <w:sz w:val="28"/>
          <w:szCs w:val="28"/>
        </w:rPr>
        <w:t xml:space="preserve"> has successfully completed the project and has along with it submitted the report under the supervision of </w:t>
      </w:r>
      <w:r w:rsidRPr="00602E61">
        <w:rPr>
          <w:rFonts w:ascii="3ds" w:hAnsi="3ds"/>
          <w:b/>
          <w:bCs/>
          <w:sz w:val="28"/>
          <w:szCs w:val="28"/>
        </w:rPr>
        <w:t>Mr. Vipin Shukla</w:t>
      </w:r>
      <w:r w:rsidRPr="00602E61">
        <w:rPr>
          <w:rFonts w:ascii="3ds" w:hAnsi="3ds"/>
          <w:sz w:val="28"/>
          <w:szCs w:val="28"/>
        </w:rPr>
        <w:t xml:space="preserve"> on his successful build and design within.</w:t>
      </w:r>
    </w:p>
    <w:p w14:paraId="18653674" w14:textId="6736DF6E" w:rsidR="00E058E4" w:rsidRPr="00602E61" w:rsidRDefault="00CB2A30" w:rsidP="00E058E4">
      <w:pPr>
        <w:pStyle w:val="Heading5"/>
        <w:rPr>
          <w:rFonts w:ascii="3ds" w:hAnsi="3ds"/>
          <w:color w:val="91DB9A"/>
          <w:sz w:val="40"/>
          <w:szCs w:val="40"/>
        </w:rPr>
      </w:pPr>
      <w:r w:rsidRPr="00602E61">
        <w:rPr>
          <w:rFonts w:ascii="3ds" w:hAnsi="3ds"/>
          <w:noProof/>
        </w:rPr>
        <mc:AlternateContent>
          <mc:Choice Requires="wps">
            <w:drawing>
              <wp:anchor distT="0" distB="0" distL="114300" distR="114300" simplePos="0" relativeHeight="251685888" behindDoc="0" locked="0" layoutInCell="1" allowOverlap="1" wp14:anchorId="0D02BD95" wp14:editId="7EAA23B2">
                <wp:simplePos x="0" y="0"/>
                <wp:positionH relativeFrom="margin">
                  <wp:posOffset>0</wp:posOffset>
                </wp:positionH>
                <wp:positionV relativeFrom="page">
                  <wp:posOffset>8005445</wp:posOffset>
                </wp:positionV>
                <wp:extent cx="2731135" cy="0"/>
                <wp:effectExtent l="0" t="19050" r="31115" b="19050"/>
                <wp:wrapNone/>
                <wp:docPr id="17" name="Straight Connector 17"/>
                <wp:cNvGraphicFramePr/>
                <a:graphic xmlns:a="http://schemas.openxmlformats.org/drawingml/2006/main">
                  <a:graphicData uri="http://schemas.microsoft.com/office/word/2010/wordprocessingShape">
                    <wps:wsp>
                      <wps:cNvCnPr/>
                      <wps:spPr>
                        <a:xfrm>
                          <a:off x="0" y="0"/>
                          <a:ext cx="273113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3849185F" id="Straight Connector 17"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630.35pt" to="215.05pt,6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" strokeweight="3pt">
                <v:stroke miterlimit="4" joinstyle="miter"/>
                <w10:wrap anchorx="margin" anchory="page"/>
              </v:line>
            </w:pict>
          </mc:Fallback>
        </mc:AlternateContent>
      </w:r>
      <w:r w:rsidRPr="00602E61">
        <w:rPr>
          <w:rFonts w:ascii="3ds" w:hAnsi="3ds"/>
          <w:noProof/>
        </w:rPr>
        <mc:AlternateContent>
          <mc:Choice Requires="wps">
            <w:drawing>
              <wp:anchor distT="0" distB="0" distL="114300" distR="114300" simplePos="0" relativeHeight="251687936" behindDoc="0" locked="0" layoutInCell="1" allowOverlap="1" wp14:anchorId="351D01A2" wp14:editId="1589A6EB">
                <wp:simplePos x="0" y="0"/>
                <wp:positionH relativeFrom="margin">
                  <wp:posOffset>3176270</wp:posOffset>
                </wp:positionH>
                <wp:positionV relativeFrom="page">
                  <wp:posOffset>8029642</wp:posOffset>
                </wp:positionV>
                <wp:extent cx="2731135" cy="0"/>
                <wp:effectExtent l="0" t="19050" r="31115" b="19050"/>
                <wp:wrapNone/>
                <wp:docPr id="18" name="Straight Connector 18"/>
                <wp:cNvGraphicFramePr/>
                <a:graphic xmlns:a="http://schemas.openxmlformats.org/drawingml/2006/main">
                  <a:graphicData uri="http://schemas.microsoft.com/office/word/2010/wordprocessingShape">
                    <wps:wsp>
                      <wps:cNvCnPr/>
                      <wps:spPr>
                        <a:xfrm>
                          <a:off x="0" y="0"/>
                          <a:ext cx="2731135" cy="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anchor>
            </w:drawing>
          </mc:Choice>
          <mc:Fallback>
            <w:pict>
              <v:line w14:anchorId="5E7ECFD1" id="Straight Connector 18" o:spid="_x0000_s1026" style="position:absolute;z-index:25168793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50.1pt,632.25pt" to="465.15pt,6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" strokeweight="3pt">
                <v:stroke miterlimit="4" joinstyle="miter"/>
                <w10:wrap anchorx="margin" anchory="page"/>
              </v:line>
            </w:pict>
          </mc:Fallback>
        </mc:AlternateContent>
      </w:r>
      <w:r w:rsidR="00FA5B83" w:rsidRPr="00602E61">
        <w:rPr>
          <w:rFonts w:ascii="3ds" w:hAnsi="3ds"/>
        </w:rPr>
        <w:br w:type="page"/>
      </w:r>
      <w:r w:rsidR="00E058E4" w:rsidRPr="00602E61">
        <w:rPr>
          <w:rFonts w:ascii="3ds" w:hAnsi="3ds"/>
          <w:color w:val="91DB9A"/>
          <w:sz w:val="40"/>
          <w:szCs w:val="40"/>
        </w:rPr>
        <w:lastRenderedPageBreak/>
        <w:t>PROBLEM STATEMENT</w:t>
      </w:r>
    </w:p>
    <w:p w14:paraId="6257075D" w14:textId="77777777" w:rsidR="00711341" w:rsidRPr="00602E61" w:rsidRDefault="00711341" w:rsidP="00E058E4">
      <w:pPr>
        <w:pStyle w:val="Heading5"/>
        <w:rPr>
          <w:rFonts w:ascii="3ds" w:hAnsi="3ds"/>
          <w:b w:val="0"/>
          <w:bCs/>
          <w:color w:val="000000" w:themeColor="text1"/>
        </w:rPr>
      </w:pPr>
    </w:p>
    <w:p w14:paraId="557CF9D9" w14:textId="5DC1794A" w:rsidR="00E058E4" w:rsidRPr="00602E61" w:rsidRDefault="00E058E4" w:rsidP="00E058E4">
      <w:pPr>
        <w:pStyle w:val="Heading5"/>
        <w:rPr>
          <w:rFonts w:ascii="3ds" w:hAnsi="3ds"/>
          <w:b w:val="0"/>
          <w:bCs/>
          <w:color w:val="000000" w:themeColor="text1"/>
        </w:rPr>
      </w:pPr>
      <w:r w:rsidRPr="00602E61">
        <w:rPr>
          <w:rFonts w:ascii="3ds" w:hAnsi="3ds"/>
          <w:b w:val="0"/>
          <w:bCs/>
          <w:color w:val="000000" w:themeColor="text1"/>
        </w:rPr>
        <w:t xml:space="preserve">There exist </w:t>
      </w:r>
      <w:r w:rsidR="00711341" w:rsidRPr="00602E61">
        <w:rPr>
          <w:rFonts w:ascii="3ds" w:hAnsi="3ds"/>
          <w:b w:val="0"/>
          <w:bCs/>
          <w:color w:val="000000" w:themeColor="text1"/>
        </w:rPr>
        <w:t>four</w:t>
      </w:r>
      <w:r w:rsidRPr="00602E61">
        <w:rPr>
          <w:rFonts w:ascii="3ds" w:hAnsi="3ds"/>
          <w:b w:val="0"/>
          <w:bCs/>
          <w:color w:val="000000" w:themeColor="text1"/>
        </w:rPr>
        <w:t xml:space="preserve"> major problems when it comes to current cleaning methods:</w:t>
      </w:r>
    </w:p>
    <w:p w14:paraId="3FC5CA3A" w14:textId="4D23E64A" w:rsidR="006E37F5" w:rsidRPr="00602E61" w:rsidRDefault="006E37F5" w:rsidP="006E37F5">
      <w:pPr>
        <w:pStyle w:val="ListParagraph"/>
        <w:numPr>
          <w:ilvl w:val="0"/>
          <w:numId w:val="16"/>
        </w:numPr>
        <w:rPr>
          <w:rFonts w:ascii="3ds" w:hAnsi="3ds"/>
          <w:sz w:val="28"/>
          <w:szCs w:val="28"/>
        </w:rPr>
      </w:pPr>
      <w:r w:rsidRPr="00602E61">
        <w:rPr>
          <w:rFonts w:ascii="3ds" w:hAnsi="3ds"/>
          <w:b/>
          <w:bCs/>
          <w:sz w:val="28"/>
          <w:szCs w:val="28"/>
        </w:rPr>
        <w:t>TIME</w:t>
      </w:r>
      <w:r w:rsidRPr="00602E61">
        <w:rPr>
          <w:rFonts w:ascii="3ds" w:hAnsi="3ds"/>
          <w:sz w:val="28"/>
          <w:szCs w:val="28"/>
        </w:rPr>
        <w:t xml:space="preserve"> is essential when it comes to cleaning homes. It needs to be done as soon as a person visits home. Manual cleaning takes a lot of time which can increase the risk of exposure to virus to residents.</w:t>
      </w:r>
    </w:p>
    <w:p w14:paraId="4B0DE34F" w14:textId="6B6F3785" w:rsidR="006E37F5" w:rsidRPr="00602E61" w:rsidRDefault="006E37F5" w:rsidP="006E37F5">
      <w:pPr>
        <w:pStyle w:val="ListParagraph"/>
        <w:numPr>
          <w:ilvl w:val="0"/>
          <w:numId w:val="16"/>
        </w:numPr>
        <w:rPr>
          <w:rFonts w:ascii="3ds" w:hAnsi="3ds"/>
          <w:sz w:val="28"/>
          <w:szCs w:val="28"/>
        </w:rPr>
      </w:pPr>
      <w:r w:rsidRPr="00602E61">
        <w:rPr>
          <w:rFonts w:ascii="3ds" w:hAnsi="3ds"/>
          <w:b/>
          <w:bCs/>
          <w:sz w:val="28"/>
          <w:szCs w:val="28"/>
        </w:rPr>
        <w:t xml:space="preserve">AVAILIBILITY </w:t>
      </w:r>
      <w:r w:rsidRPr="00602E61">
        <w:rPr>
          <w:rFonts w:ascii="3ds" w:hAnsi="3ds"/>
          <w:sz w:val="28"/>
          <w:szCs w:val="28"/>
        </w:rPr>
        <w:t>of proper cleaning appliances and chemicals are not accessible to many people.</w:t>
      </w:r>
    </w:p>
    <w:p w14:paraId="24B1CC99" w14:textId="4CB948F7" w:rsidR="006E37F5" w:rsidRPr="00602E61" w:rsidRDefault="006E37F5" w:rsidP="006E37F5">
      <w:pPr>
        <w:pStyle w:val="ListParagraph"/>
        <w:numPr>
          <w:ilvl w:val="0"/>
          <w:numId w:val="16"/>
        </w:numPr>
        <w:rPr>
          <w:rFonts w:ascii="3ds" w:hAnsi="3ds"/>
          <w:sz w:val="28"/>
          <w:szCs w:val="28"/>
        </w:rPr>
      </w:pPr>
      <w:r w:rsidRPr="00602E61">
        <w:rPr>
          <w:rFonts w:ascii="3ds" w:hAnsi="3ds"/>
          <w:sz w:val="28"/>
          <w:szCs w:val="28"/>
        </w:rPr>
        <w:t xml:space="preserve">The current cleaning solution using Alcohol based disinfectants causes </w:t>
      </w:r>
      <w:r w:rsidR="00C3534B" w:rsidRPr="00602E61">
        <w:rPr>
          <w:rFonts w:ascii="3ds" w:hAnsi="3ds"/>
          <w:b/>
          <w:bCs/>
          <w:sz w:val="28"/>
          <w:szCs w:val="28"/>
        </w:rPr>
        <w:t>DAMAGE</w:t>
      </w:r>
      <w:r w:rsidRPr="00602E61">
        <w:rPr>
          <w:rFonts w:ascii="3ds" w:hAnsi="3ds"/>
          <w:sz w:val="28"/>
          <w:szCs w:val="28"/>
        </w:rPr>
        <w:t xml:space="preserve"> to the cleaning surface and the human skin as alcohol is a strong dehydrator. </w:t>
      </w:r>
    </w:p>
    <w:p w14:paraId="2B6637EE" w14:textId="675D6922" w:rsidR="00A53DD2" w:rsidRPr="00602E61" w:rsidRDefault="006E37F5" w:rsidP="006E37F5">
      <w:pPr>
        <w:pStyle w:val="ListParagraph"/>
        <w:numPr>
          <w:ilvl w:val="0"/>
          <w:numId w:val="16"/>
        </w:numPr>
        <w:rPr>
          <w:rFonts w:ascii="3ds" w:hAnsi="3ds"/>
          <w:bCs/>
          <w:color w:val="91DB9A"/>
          <w:sz w:val="40"/>
          <w:szCs w:val="40"/>
        </w:rPr>
      </w:pPr>
      <w:r w:rsidRPr="00602E61">
        <w:rPr>
          <w:rFonts w:ascii="3ds" w:hAnsi="3ds"/>
          <w:sz w:val="28"/>
          <w:szCs w:val="28"/>
        </w:rPr>
        <w:t xml:space="preserve">Proper cleaning </w:t>
      </w:r>
      <w:r w:rsidRPr="00602E61">
        <w:rPr>
          <w:rFonts w:ascii="3ds" w:hAnsi="3ds"/>
          <w:b/>
          <w:bCs/>
          <w:sz w:val="28"/>
          <w:szCs w:val="28"/>
        </w:rPr>
        <w:t>PROCEDURE</w:t>
      </w:r>
      <w:r w:rsidRPr="00602E61">
        <w:rPr>
          <w:rFonts w:ascii="3ds" w:hAnsi="3ds"/>
          <w:sz w:val="28"/>
          <w:szCs w:val="28"/>
        </w:rPr>
        <w:t xml:space="preserve"> is not known to many people in country.</w:t>
      </w:r>
    </w:p>
    <w:p w14:paraId="05972CEC" w14:textId="77777777" w:rsidR="00A53DD2" w:rsidRPr="00602E61" w:rsidRDefault="00A53DD2">
      <w:pPr>
        <w:rPr>
          <w:rFonts w:ascii="3ds" w:hAnsi="3ds"/>
          <w:bCs/>
          <w:color w:val="91DB9A"/>
          <w:sz w:val="40"/>
          <w:szCs w:val="40"/>
        </w:rPr>
      </w:pPr>
      <w:r w:rsidRPr="00602E61">
        <w:rPr>
          <w:rFonts w:ascii="3ds" w:hAnsi="3ds"/>
          <w:bCs/>
          <w:color w:val="91DB9A"/>
          <w:sz w:val="40"/>
          <w:szCs w:val="40"/>
        </w:rPr>
        <w:br w:type="page"/>
      </w:r>
    </w:p>
    <w:p w14:paraId="25166640" w14:textId="49298FD5" w:rsidR="00E058E4" w:rsidRPr="00602E61" w:rsidRDefault="00A53DD2" w:rsidP="00A53DD2">
      <w:pPr>
        <w:rPr>
          <w:rFonts w:ascii="3ds" w:hAnsi="3ds"/>
          <w:b/>
          <w:bCs/>
          <w:color w:val="91DB9A"/>
          <w:sz w:val="40"/>
          <w:szCs w:val="40"/>
        </w:rPr>
      </w:pPr>
      <w:r w:rsidRPr="00602E61">
        <w:rPr>
          <w:rFonts w:ascii="3ds" w:hAnsi="3ds"/>
          <w:b/>
          <w:bCs/>
          <w:color w:val="91DB9A"/>
          <w:sz w:val="40"/>
          <w:szCs w:val="40"/>
        </w:rPr>
        <w:lastRenderedPageBreak/>
        <w:t>MECHANICAL SPECIFICATION OF ROBOT</w:t>
      </w:r>
    </w:p>
    <w:p w14:paraId="05805CBD" w14:textId="77777777" w:rsidR="00A53DD2" w:rsidRPr="00602E61" w:rsidRDefault="00A53DD2">
      <w:pPr>
        <w:rPr>
          <w:rFonts w:ascii="3ds" w:hAnsi="3ds"/>
          <w:bCs/>
          <w:color w:val="000000" w:themeColor="text1"/>
          <w:sz w:val="28"/>
          <w:szCs w:val="28"/>
        </w:rPr>
      </w:pPr>
    </w:p>
    <w:p w14:paraId="48A7F289" w14:textId="77777777" w:rsidR="00A53DD2" w:rsidRPr="00602E61" w:rsidRDefault="00A53DD2" w:rsidP="00A53DD2">
      <w:pPr>
        <w:rPr>
          <w:rFonts w:ascii="3ds" w:hAnsi="3ds"/>
          <w:bCs/>
          <w:color w:val="000000" w:themeColor="text1"/>
          <w:sz w:val="28"/>
          <w:szCs w:val="28"/>
        </w:rPr>
      </w:pPr>
      <w:r w:rsidRPr="00602E61">
        <w:rPr>
          <w:rFonts w:ascii="3ds" w:hAnsi="3ds"/>
          <w:bCs/>
          <w:color w:val="000000" w:themeColor="text1"/>
          <w:sz w:val="28"/>
          <w:szCs w:val="28"/>
        </w:rPr>
        <w:t>The robot is designed to be scalable with minimal resources available. The mechanical design can be made using just two processes:</w:t>
      </w:r>
    </w:p>
    <w:p w14:paraId="71520256" w14:textId="77777777" w:rsidR="00A53DD2" w:rsidRPr="00602E61" w:rsidRDefault="00A53DD2" w:rsidP="00A53DD2">
      <w:pPr>
        <w:pStyle w:val="ListParagraph"/>
        <w:numPr>
          <w:ilvl w:val="0"/>
          <w:numId w:val="18"/>
        </w:numPr>
        <w:rPr>
          <w:rFonts w:ascii="3ds" w:hAnsi="3ds"/>
          <w:bCs/>
          <w:color w:val="000000" w:themeColor="text1"/>
          <w:sz w:val="28"/>
          <w:szCs w:val="28"/>
        </w:rPr>
      </w:pPr>
      <w:r w:rsidRPr="00602E61">
        <w:rPr>
          <w:rFonts w:ascii="3ds" w:hAnsi="3ds"/>
          <w:bCs/>
          <w:color w:val="000000" w:themeColor="text1"/>
          <w:sz w:val="28"/>
          <w:szCs w:val="28"/>
        </w:rPr>
        <w:t>FDM Manufacturing</w:t>
      </w:r>
    </w:p>
    <w:p w14:paraId="271D7AE8" w14:textId="77777777" w:rsidR="00A53DD2" w:rsidRPr="00602E61" w:rsidRDefault="00A53DD2" w:rsidP="00A53DD2">
      <w:pPr>
        <w:pStyle w:val="ListParagraph"/>
        <w:numPr>
          <w:ilvl w:val="0"/>
          <w:numId w:val="18"/>
        </w:numPr>
        <w:rPr>
          <w:rFonts w:ascii="3ds" w:hAnsi="3ds"/>
          <w:bCs/>
          <w:color w:val="000000" w:themeColor="text1"/>
          <w:sz w:val="28"/>
          <w:szCs w:val="28"/>
        </w:rPr>
      </w:pPr>
      <w:r w:rsidRPr="00602E61">
        <w:rPr>
          <w:rFonts w:ascii="3ds" w:hAnsi="3ds"/>
          <w:bCs/>
          <w:color w:val="000000" w:themeColor="text1"/>
          <w:sz w:val="28"/>
          <w:szCs w:val="28"/>
        </w:rPr>
        <w:t>Laser Cutting</w:t>
      </w:r>
    </w:p>
    <w:p w14:paraId="21197F69" w14:textId="77777777" w:rsidR="00A53DD2" w:rsidRPr="00602E61" w:rsidRDefault="00A53DD2" w:rsidP="00A53DD2">
      <w:pPr>
        <w:rPr>
          <w:rFonts w:ascii="3ds" w:hAnsi="3ds"/>
          <w:bCs/>
          <w:color w:val="91DB9A"/>
          <w:sz w:val="40"/>
          <w:szCs w:val="40"/>
        </w:rPr>
      </w:pPr>
    </w:p>
    <w:p w14:paraId="0CE3E1A6" w14:textId="77777777" w:rsidR="00A53DD2" w:rsidRPr="00602E61" w:rsidRDefault="00A53DD2" w:rsidP="00A53DD2">
      <w:pPr>
        <w:rPr>
          <w:rFonts w:ascii="3ds" w:hAnsi="3ds"/>
          <w:bCs/>
          <w:color w:val="000000" w:themeColor="text1"/>
          <w:sz w:val="28"/>
          <w:szCs w:val="28"/>
        </w:rPr>
      </w:pPr>
      <w:r w:rsidRPr="00602E61">
        <w:rPr>
          <w:rFonts w:ascii="3ds" w:hAnsi="3ds"/>
          <w:bCs/>
          <w:color w:val="000000" w:themeColor="text1"/>
          <w:sz w:val="28"/>
          <w:szCs w:val="28"/>
        </w:rPr>
        <w:t>The 3D printed parts are built using PETG Material which enables it to be manufactured on any 3D printer because it being easy to print at high speeds.</w:t>
      </w:r>
    </w:p>
    <w:p w14:paraId="4616610E" w14:textId="77777777" w:rsidR="00A53DD2" w:rsidRPr="00602E61" w:rsidRDefault="00A53DD2" w:rsidP="00A53DD2">
      <w:pPr>
        <w:rPr>
          <w:rFonts w:ascii="3ds" w:hAnsi="3ds"/>
          <w:bCs/>
          <w:color w:val="000000" w:themeColor="text1"/>
          <w:sz w:val="28"/>
          <w:szCs w:val="28"/>
        </w:rPr>
      </w:pPr>
    </w:p>
    <w:p w14:paraId="4A8CA70B" w14:textId="77777777" w:rsidR="00A53DD2" w:rsidRPr="00602E61" w:rsidRDefault="00A53DD2" w:rsidP="00A53DD2">
      <w:pPr>
        <w:rPr>
          <w:rFonts w:ascii="3ds" w:hAnsi="3ds"/>
          <w:bCs/>
          <w:color w:val="000000" w:themeColor="text1"/>
          <w:sz w:val="28"/>
          <w:szCs w:val="28"/>
        </w:rPr>
      </w:pPr>
      <w:r w:rsidRPr="00602E61">
        <w:rPr>
          <w:rFonts w:ascii="3ds" w:hAnsi="3ds"/>
          <w:bCs/>
          <w:color w:val="000000" w:themeColor="text1"/>
          <w:sz w:val="28"/>
          <w:szCs w:val="28"/>
        </w:rPr>
        <w:t>The Bottom and Top can be Laser Cut on 5.5mm MDF Board using a cheap 50W CO</w:t>
      </w:r>
      <w:r w:rsidRPr="00602E61">
        <w:rPr>
          <w:rFonts w:ascii="3ds" w:hAnsi="3ds"/>
          <w:bCs/>
          <w:color w:val="000000" w:themeColor="text1"/>
          <w:sz w:val="28"/>
          <w:szCs w:val="28"/>
          <w:vertAlign w:val="subscript"/>
        </w:rPr>
        <w:t>2</w:t>
      </w:r>
      <w:r w:rsidRPr="00602E61">
        <w:rPr>
          <w:rFonts w:ascii="3ds" w:hAnsi="3ds"/>
          <w:bCs/>
          <w:color w:val="000000" w:themeColor="text1"/>
          <w:sz w:val="28"/>
          <w:szCs w:val="28"/>
        </w:rPr>
        <w:t xml:space="preserve"> Laser Cutter at a high speed of 75 mm/s. </w:t>
      </w:r>
    </w:p>
    <w:p w14:paraId="123E204D" w14:textId="77777777" w:rsidR="00A53DD2" w:rsidRPr="00602E61" w:rsidRDefault="00A53DD2" w:rsidP="00A53DD2">
      <w:pPr>
        <w:rPr>
          <w:rFonts w:ascii="3ds" w:hAnsi="3ds"/>
          <w:bCs/>
          <w:color w:val="000000" w:themeColor="text1"/>
          <w:sz w:val="28"/>
          <w:szCs w:val="28"/>
        </w:rPr>
      </w:pPr>
    </w:p>
    <w:p w14:paraId="0616F64D" w14:textId="77777777" w:rsidR="00A53DD2" w:rsidRPr="00602E61" w:rsidRDefault="00A53DD2" w:rsidP="00A53DD2">
      <w:pPr>
        <w:rPr>
          <w:rFonts w:ascii="3ds" w:hAnsi="3ds"/>
          <w:bCs/>
          <w:color w:val="000000" w:themeColor="text1"/>
          <w:sz w:val="20"/>
          <w:szCs w:val="20"/>
        </w:rPr>
      </w:pPr>
      <w:r w:rsidRPr="00602E61">
        <w:rPr>
          <w:rFonts w:ascii="3ds" w:hAnsi="3ds"/>
          <w:bCs/>
          <w:color w:val="000000" w:themeColor="text1"/>
          <w:sz w:val="28"/>
          <w:szCs w:val="28"/>
        </w:rPr>
        <w:t>Motion design:</w:t>
      </w:r>
    </w:p>
    <w:p w14:paraId="1082D256" w14:textId="77777777" w:rsidR="00A53DD2" w:rsidRPr="00602E61" w:rsidRDefault="00A53DD2" w:rsidP="00A53DD2">
      <w:pPr>
        <w:pStyle w:val="ListParagraph"/>
        <w:numPr>
          <w:ilvl w:val="0"/>
          <w:numId w:val="20"/>
        </w:numPr>
        <w:rPr>
          <w:rFonts w:ascii="3ds" w:hAnsi="3ds"/>
          <w:bCs/>
          <w:color w:val="000000" w:themeColor="text1"/>
          <w:sz w:val="20"/>
          <w:szCs w:val="20"/>
        </w:rPr>
      </w:pPr>
      <w:r w:rsidRPr="00602E61">
        <w:rPr>
          <w:rFonts w:ascii="3ds" w:hAnsi="3ds"/>
          <w:bCs/>
          <w:color w:val="000000" w:themeColor="text1"/>
          <w:sz w:val="28"/>
          <w:szCs w:val="28"/>
        </w:rPr>
        <w:t>8mm Stainless Steel Rod</w:t>
      </w:r>
    </w:p>
    <w:p w14:paraId="158F4F39" w14:textId="77777777" w:rsidR="00A53DD2" w:rsidRPr="00602E61" w:rsidRDefault="00A53DD2" w:rsidP="00A53DD2">
      <w:pPr>
        <w:pStyle w:val="ListParagraph"/>
        <w:numPr>
          <w:ilvl w:val="0"/>
          <w:numId w:val="20"/>
        </w:numPr>
        <w:rPr>
          <w:rFonts w:ascii="3ds" w:hAnsi="3ds"/>
          <w:bCs/>
          <w:color w:val="000000" w:themeColor="text1"/>
          <w:sz w:val="20"/>
          <w:szCs w:val="20"/>
        </w:rPr>
      </w:pPr>
      <w:r w:rsidRPr="00602E61">
        <w:rPr>
          <w:rFonts w:ascii="3ds" w:hAnsi="3ds"/>
          <w:bCs/>
          <w:color w:val="000000" w:themeColor="text1"/>
          <w:sz w:val="28"/>
          <w:szCs w:val="28"/>
        </w:rPr>
        <w:t>LM8UU Linear Bearing</w:t>
      </w:r>
    </w:p>
    <w:p w14:paraId="68F50B03" w14:textId="77777777" w:rsidR="00CB2A30" w:rsidRPr="00602E61" w:rsidRDefault="00A53DD2" w:rsidP="00A53DD2">
      <w:pPr>
        <w:pStyle w:val="ListParagraph"/>
        <w:numPr>
          <w:ilvl w:val="0"/>
          <w:numId w:val="20"/>
        </w:numPr>
        <w:rPr>
          <w:rFonts w:ascii="3ds" w:hAnsi="3ds"/>
          <w:bCs/>
          <w:color w:val="000000" w:themeColor="text1"/>
          <w:sz w:val="28"/>
          <w:szCs w:val="28"/>
        </w:rPr>
      </w:pPr>
      <w:r w:rsidRPr="00602E61">
        <w:rPr>
          <w:rFonts w:ascii="3ds" w:hAnsi="3ds"/>
          <w:bCs/>
          <w:color w:val="000000" w:themeColor="text1"/>
          <w:sz w:val="28"/>
          <w:szCs w:val="28"/>
        </w:rPr>
        <w:t>8mm Threaded Rod for Lead Screw</w:t>
      </w:r>
    </w:p>
    <w:p w14:paraId="7083C79A" w14:textId="77777777" w:rsidR="00CB2A30" w:rsidRPr="00602E61" w:rsidRDefault="00CB2A30">
      <w:pPr>
        <w:rPr>
          <w:rFonts w:ascii="3ds" w:hAnsi="3ds"/>
          <w:bCs/>
          <w:color w:val="000000" w:themeColor="text1"/>
          <w:sz w:val="28"/>
          <w:szCs w:val="28"/>
        </w:rPr>
      </w:pPr>
      <w:r w:rsidRPr="00602E61">
        <w:rPr>
          <w:rFonts w:ascii="3ds" w:hAnsi="3ds"/>
          <w:bCs/>
          <w:color w:val="000000" w:themeColor="text1"/>
          <w:sz w:val="28"/>
          <w:szCs w:val="28"/>
        </w:rPr>
        <w:br w:type="page"/>
      </w:r>
    </w:p>
    <w:p w14:paraId="0B7C6886" w14:textId="715AC78C" w:rsidR="00FA5B83" w:rsidRPr="00602E61" w:rsidRDefault="00C46913" w:rsidP="00FA5B83">
      <w:pPr>
        <w:pStyle w:val="Heading5"/>
        <w:rPr>
          <w:rFonts w:ascii="3ds" w:hAnsi="3ds"/>
          <w:bCs/>
          <w:color w:val="91DB9A"/>
          <w:sz w:val="40"/>
          <w:szCs w:val="40"/>
        </w:rPr>
      </w:pPr>
      <w:r w:rsidRPr="00602E61">
        <w:rPr>
          <w:rFonts w:ascii="3ds" w:hAnsi="3ds"/>
          <w:bCs/>
          <w:color w:val="91DB9A"/>
          <w:sz w:val="40"/>
          <w:szCs w:val="40"/>
        </w:rPr>
        <w:lastRenderedPageBreak/>
        <w:t xml:space="preserve">ELECTRICAL </w:t>
      </w:r>
      <w:r w:rsidR="00FA5B83" w:rsidRPr="00602E61">
        <w:rPr>
          <w:rFonts w:ascii="3ds" w:hAnsi="3ds"/>
          <w:bCs/>
          <w:color w:val="91DB9A"/>
          <w:sz w:val="40"/>
          <w:szCs w:val="40"/>
        </w:rPr>
        <w:t>SPECIFICATION OF ROBOT</w:t>
      </w:r>
    </w:p>
    <w:p w14:paraId="29D2E546" w14:textId="77777777" w:rsidR="00E741F4" w:rsidRPr="00602E61" w:rsidRDefault="00E741F4" w:rsidP="00E741F4">
      <w:pPr>
        <w:pStyle w:val="ListParagraph"/>
        <w:ind w:left="1080"/>
        <w:rPr>
          <w:rFonts w:ascii="3ds" w:hAnsi="3ds"/>
          <w:sz w:val="28"/>
          <w:szCs w:val="28"/>
        </w:rPr>
      </w:pPr>
    </w:p>
    <w:p w14:paraId="4D311B9A" w14:textId="77777777" w:rsidR="00E741F4" w:rsidRPr="00602E61" w:rsidRDefault="00E741F4" w:rsidP="00E741F4">
      <w:pPr>
        <w:pStyle w:val="ListParagraph"/>
        <w:ind w:left="1080"/>
        <w:rPr>
          <w:rFonts w:ascii="3ds" w:hAnsi="3ds"/>
          <w:sz w:val="28"/>
          <w:szCs w:val="28"/>
        </w:rPr>
      </w:pPr>
    </w:p>
    <w:p w14:paraId="358E1FD2" w14:textId="1AB281FA" w:rsidR="00FA5B83" w:rsidRPr="00602E61" w:rsidRDefault="00FA5B83" w:rsidP="00FA5B83">
      <w:pPr>
        <w:pStyle w:val="ListParagraph"/>
        <w:numPr>
          <w:ilvl w:val="0"/>
          <w:numId w:val="4"/>
        </w:numPr>
        <w:rPr>
          <w:rFonts w:ascii="3ds" w:hAnsi="3ds"/>
          <w:sz w:val="28"/>
          <w:szCs w:val="28"/>
        </w:rPr>
      </w:pPr>
      <w:r w:rsidRPr="00602E61">
        <w:rPr>
          <w:rFonts w:ascii="3ds" w:hAnsi="3ds"/>
          <w:sz w:val="28"/>
          <w:szCs w:val="28"/>
        </w:rPr>
        <w:t>Robot Specification</w:t>
      </w:r>
    </w:p>
    <w:p w14:paraId="0B7A7B24" w14:textId="055C36BE" w:rsidR="00FA5B83" w:rsidRPr="00602E61" w:rsidRDefault="00FA5B83" w:rsidP="00FA5B83">
      <w:pPr>
        <w:pStyle w:val="ListParagraph"/>
        <w:numPr>
          <w:ilvl w:val="0"/>
          <w:numId w:val="4"/>
        </w:numPr>
        <w:rPr>
          <w:rFonts w:ascii="3ds" w:hAnsi="3ds"/>
          <w:sz w:val="28"/>
          <w:szCs w:val="28"/>
        </w:rPr>
      </w:pPr>
      <w:r w:rsidRPr="00602E61">
        <w:rPr>
          <w:rFonts w:ascii="3ds" w:hAnsi="3ds"/>
          <w:sz w:val="28"/>
          <w:szCs w:val="28"/>
        </w:rPr>
        <w:t>Alarm Circuit</w:t>
      </w:r>
    </w:p>
    <w:p w14:paraId="3DACC8B4" w14:textId="35299729" w:rsidR="00FA5B83" w:rsidRPr="00602E61" w:rsidRDefault="00FA5B83" w:rsidP="00FA5B83">
      <w:pPr>
        <w:pStyle w:val="ListParagraph"/>
        <w:numPr>
          <w:ilvl w:val="0"/>
          <w:numId w:val="4"/>
        </w:numPr>
        <w:rPr>
          <w:rFonts w:ascii="3ds" w:hAnsi="3ds"/>
          <w:sz w:val="28"/>
          <w:szCs w:val="28"/>
        </w:rPr>
      </w:pPr>
      <w:r w:rsidRPr="00602E61">
        <w:rPr>
          <w:rFonts w:ascii="3ds" w:hAnsi="3ds"/>
          <w:sz w:val="28"/>
          <w:szCs w:val="28"/>
        </w:rPr>
        <w:t>555 Datasheet</w:t>
      </w:r>
    </w:p>
    <w:p w14:paraId="77936285" w14:textId="06A18415" w:rsidR="00FA5B83" w:rsidRPr="00602E61" w:rsidRDefault="00FA5B83" w:rsidP="00FA5B83">
      <w:pPr>
        <w:pStyle w:val="ListParagraph"/>
        <w:numPr>
          <w:ilvl w:val="0"/>
          <w:numId w:val="4"/>
        </w:numPr>
        <w:rPr>
          <w:rFonts w:ascii="3ds" w:hAnsi="3ds"/>
          <w:sz w:val="28"/>
          <w:szCs w:val="28"/>
        </w:rPr>
      </w:pPr>
      <w:r w:rsidRPr="00602E61">
        <w:rPr>
          <w:rFonts w:ascii="3ds" w:hAnsi="3ds"/>
          <w:sz w:val="28"/>
          <w:szCs w:val="28"/>
        </w:rPr>
        <w:t>556 Datasheet</w:t>
      </w:r>
    </w:p>
    <w:p w14:paraId="7D54BD37" w14:textId="3501F81B" w:rsidR="00156806" w:rsidRPr="00602E61" w:rsidRDefault="00156806" w:rsidP="00FA5B83">
      <w:pPr>
        <w:pStyle w:val="ListParagraph"/>
        <w:numPr>
          <w:ilvl w:val="0"/>
          <w:numId w:val="4"/>
        </w:numPr>
        <w:rPr>
          <w:rFonts w:ascii="3ds" w:hAnsi="3ds"/>
          <w:sz w:val="28"/>
          <w:szCs w:val="28"/>
        </w:rPr>
      </w:pPr>
      <w:r w:rsidRPr="00602E61">
        <w:rPr>
          <w:rFonts w:ascii="3ds" w:hAnsi="3ds"/>
          <w:sz w:val="28"/>
          <w:szCs w:val="28"/>
        </w:rPr>
        <w:t>Motor Datasheet</w:t>
      </w:r>
    </w:p>
    <w:p w14:paraId="05DD4207" w14:textId="0CFAA53B" w:rsidR="00156806" w:rsidRPr="00602E61" w:rsidRDefault="00FA5B83" w:rsidP="00156806">
      <w:pPr>
        <w:pStyle w:val="ListParagraph"/>
        <w:numPr>
          <w:ilvl w:val="0"/>
          <w:numId w:val="4"/>
        </w:numPr>
        <w:rPr>
          <w:rFonts w:ascii="3ds" w:hAnsi="3ds"/>
          <w:sz w:val="28"/>
          <w:szCs w:val="28"/>
        </w:rPr>
      </w:pPr>
      <w:r w:rsidRPr="00602E61">
        <w:rPr>
          <w:rFonts w:ascii="3ds" w:hAnsi="3ds"/>
          <w:sz w:val="28"/>
          <w:szCs w:val="28"/>
        </w:rPr>
        <w:t>Motor Driver Circuit</w:t>
      </w:r>
    </w:p>
    <w:p w14:paraId="498275D0" w14:textId="77C03C04" w:rsidR="003E3076" w:rsidRPr="00602E61" w:rsidRDefault="00FA5B83" w:rsidP="006C1692">
      <w:pPr>
        <w:pStyle w:val="ListParagraph"/>
        <w:numPr>
          <w:ilvl w:val="0"/>
          <w:numId w:val="4"/>
        </w:numPr>
        <w:rPr>
          <w:rFonts w:ascii="3ds" w:hAnsi="3ds"/>
          <w:sz w:val="28"/>
          <w:szCs w:val="28"/>
        </w:rPr>
      </w:pPr>
      <w:r w:rsidRPr="00602E61">
        <w:rPr>
          <w:rFonts w:ascii="3ds" w:hAnsi="3ds"/>
          <w:sz w:val="28"/>
          <w:szCs w:val="28"/>
        </w:rPr>
        <w:t>MOSFET Datasheet</w:t>
      </w:r>
    </w:p>
    <w:p w14:paraId="24CB4D61" w14:textId="2104A717" w:rsidR="001E794E" w:rsidRPr="00602E61" w:rsidRDefault="001E794E" w:rsidP="006C1692">
      <w:pPr>
        <w:pStyle w:val="ListParagraph"/>
        <w:numPr>
          <w:ilvl w:val="0"/>
          <w:numId w:val="4"/>
        </w:numPr>
        <w:rPr>
          <w:rFonts w:ascii="3ds" w:hAnsi="3ds"/>
          <w:sz w:val="28"/>
          <w:szCs w:val="28"/>
        </w:rPr>
      </w:pPr>
      <w:r w:rsidRPr="00602E61">
        <w:rPr>
          <w:rFonts w:ascii="3ds" w:hAnsi="3ds"/>
          <w:sz w:val="28"/>
          <w:szCs w:val="28"/>
        </w:rPr>
        <w:t>UV-C Tube Datasheet</w:t>
      </w:r>
    </w:p>
    <w:p w14:paraId="7EB3EDB5" w14:textId="77777777" w:rsidR="006C1692" w:rsidRPr="00602E61" w:rsidRDefault="006C1692">
      <w:pPr>
        <w:rPr>
          <w:rFonts w:ascii="3ds" w:hAnsi="3ds"/>
          <w:b/>
          <w:color w:val="91DB9A"/>
          <w:sz w:val="40"/>
          <w:szCs w:val="40"/>
        </w:rPr>
      </w:pPr>
      <w:r w:rsidRPr="00602E61">
        <w:rPr>
          <w:rFonts w:ascii="3ds" w:hAnsi="3ds"/>
          <w:color w:val="91DB9A"/>
          <w:sz w:val="40"/>
          <w:szCs w:val="40"/>
        </w:rPr>
        <w:br w:type="page"/>
      </w:r>
    </w:p>
    <w:p w14:paraId="22272D86" w14:textId="6BB2E0DC" w:rsidR="006C1692" w:rsidRPr="00602E61" w:rsidRDefault="006C1692" w:rsidP="006C1692">
      <w:pPr>
        <w:pStyle w:val="Heading5"/>
        <w:numPr>
          <w:ilvl w:val="0"/>
          <w:numId w:val="6"/>
        </w:numPr>
        <w:rPr>
          <w:rFonts w:ascii="3ds" w:hAnsi="3ds"/>
          <w:color w:val="91DB9A"/>
          <w:sz w:val="40"/>
          <w:szCs w:val="40"/>
        </w:rPr>
      </w:pPr>
      <w:r w:rsidRPr="00602E61">
        <w:rPr>
          <w:rFonts w:ascii="3ds" w:hAnsi="3ds"/>
          <w:color w:val="91DB9A"/>
          <w:sz w:val="40"/>
          <w:szCs w:val="40"/>
        </w:rPr>
        <w:lastRenderedPageBreak/>
        <w:t>ROBOT SPECIFICATION</w:t>
      </w:r>
    </w:p>
    <w:p w14:paraId="313BF305" w14:textId="352DD842" w:rsidR="006C1692" w:rsidRPr="00602E61" w:rsidRDefault="006C1692" w:rsidP="006C1692">
      <w:pPr>
        <w:rPr>
          <w:rFonts w:ascii="3ds" w:hAnsi="3ds"/>
          <w:sz w:val="28"/>
          <w:szCs w:val="28"/>
        </w:rPr>
      </w:pPr>
    </w:p>
    <w:p w14:paraId="50CC1C64" w14:textId="0CB72AAE" w:rsidR="006C1692" w:rsidRPr="00602E61" w:rsidRDefault="006C1692" w:rsidP="006C1692">
      <w:pPr>
        <w:pStyle w:val="ListParagraph"/>
        <w:numPr>
          <w:ilvl w:val="0"/>
          <w:numId w:val="7"/>
        </w:numPr>
        <w:rPr>
          <w:rFonts w:ascii="3ds" w:hAnsi="3ds"/>
          <w:sz w:val="28"/>
          <w:szCs w:val="28"/>
        </w:rPr>
      </w:pPr>
      <w:r w:rsidRPr="00602E61">
        <w:rPr>
          <w:rFonts w:ascii="3ds" w:hAnsi="3ds"/>
          <w:sz w:val="28"/>
          <w:szCs w:val="28"/>
        </w:rPr>
        <w:t>Robot Specification:</w:t>
      </w:r>
    </w:p>
    <w:p w14:paraId="69ED0038" w14:textId="3973D1F7"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Weight: 15.5kg</w:t>
      </w:r>
    </w:p>
    <w:p w14:paraId="5CADBE53" w14:textId="70DA29B3"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Speed: 0.8 m/s</w:t>
      </w:r>
    </w:p>
    <w:p w14:paraId="7C7EA4E5" w14:textId="77777777" w:rsidR="006C1692" w:rsidRPr="00602E61" w:rsidRDefault="006C1692" w:rsidP="006C1692">
      <w:pPr>
        <w:pStyle w:val="ListParagraph"/>
        <w:rPr>
          <w:rFonts w:ascii="3ds" w:hAnsi="3ds"/>
          <w:sz w:val="28"/>
          <w:szCs w:val="28"/>
        </w:rPr>
      </w:pPr>
    </w:p>
    <w:p w14:paraId="3ACE33F1" w14:textId="6F36042A" w:rsidR="006C1692" w:rsidRPr="00602E61" w:rsidRDefault="006C1692" w:rsidP="006C1692">
      <w:pPr>
        <w:pStyle w:val="ListParagraph"/>
        <w:numPr>
          <w:ilvl w:val="0"/>
          <w:numId w:val="7"/>
        </w:numPr>
        <w:rPr>
          <w:rFonts w:ascii="3ds" w:hAnsi="3ds"/>
          <w:sz w:val="28"/>
          <w:szCs w:val="28"/>
        </w:rPr>
      </w:pPr>
      <w:r w:rsidRPr="00602E61">
        <w:rPr>
          <w:rFonts w:ascii="3ds" w:hAnsi="3ds"/>
          <w:sz w:val="28"/>
          <w:szCs w:val="28"/>
        </w:rPr>
        <w:t>Motors:</w:t>
      </w:r>
    </w:p>
    <w:p w14:paraId="51C0C3DC" w14:textId="4B7D581C"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Name: HC315MG-004 dc motor</w:t>
      </w:r>
    </w:p>
    <w:p w14:paraId="22AA02E4" w14:textId="0AE365FF"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Operating Voltage: 12V</w:t>
      </w:r>
    </w:p>
    <w:p w14:paraId="50CC9C76" w14:textId="7815325A"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Current: 7.5A</w:t>
      </w:r>
    </w:p>
    <w:p w14:paraId="6039A566" w14:textId="0ACB9EA1"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Torque: 100m N-m</w:t>
      </w:r>
    </w:p>
    <w:p w14:paraId="40914BF2" w14:textId="04F524B9"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Power: 40W</w:t>
      </w:r>
    </w:p>
    <w:p w14:paraId="4B8E83AE" w14:textId="524367A9"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Maximum Speed: 18,000 rpm</w:t>
      </w:r>
    </w:p>
    <w:p w14:paraId="503A91DC" w14:textId="3716F17E"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Required Speed: 1.8A</w:t>
      </w:r>
    </w:p>
    <w:p w14:paraId="368D503E" w14:textId="203AC4DE"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Required Efficiency: 68%</w:t>
      </w:r>
    </w:p>
    <w:p w14:paraId="585947C8" w14:textId="51774FA1"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Required Speed: 12,800 rpm</w:t>
      </w:r>
    </w:p>
    <w:p w14:paraId="25606B7A" w14:textId="6936BA4A"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Required Torque: 22.468m N-m</w:t>
      </w:r>
    </w:p>
    <w:p w14:paraId="73958AD0" w14:textId="2715FF70"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No. of Units: 4</w:t>
      </w:r>
    </w:p>
    <w:p w14:paraId="088E87E7" w14:textId="77777777" w:rsidR="006C1692" w:rsidRPr="00602E61" w:rsidRDefault="006C1692" w:rsidP="006C1692">
      <w:pPr>
        <w:pStyle w:val="ListParagraph"/>
        <w:rPr>
          <w:rFonts w:ascii="3ds" w:hAnsi="3ds"/>
          <w:sz w:val="28"/>
          <w:szCs w:val="28"/>
        </w:rPr>
      </w:pPr>
    </w:p>
    <w:p w14:paraId="0E982A0F" w14:textId="5F006BAD" w:rsidR="006C1692" w:rsidRPr="00602E61" w:rsidRDefault="006C1692" w:rsidP="006C1692">
      <w:pPr>
        <w:pStyle w:val="ListParagraph"/>
        <w:numPr>
          <w:ilvl w:val="0"/>
          <w:numId w:val="7"/>
        </w:numPr>
        <w:rPr>
          <w:rFonts w:ascii="3ds" w:hAnsi="3ds"/>
          <w:sz w:val="28"/>
          <w:szCs w:val="28"/>
        </w:rPr>
      </w:pPr>
      <w:r w:rsidRPr="00602E61">
        <w:rPr>
          <w:rFonts w:ascii="3ds" w:hAnsi="3ds"/>
          <w:sz w:val="28"/>
          <w:szCs w:val="28"/>
        </w:rPr>
        <w:t>UV-C Lamp Specification:</w:t>
      </w:r>
    </w:p>
    <w:p w14:paraId="2E2FC5FB" w14:textId="39672394"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Rated Voltage: 34V</w:t>
      </w:r>
    </w:p>
    <w:p w14:paraId="44CCC473" w14:textId="291E7F02"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Rated Current: 0.6A</w:t>
      </w:r>
    </w:p>
    <w:p w14:paraId="11FB35F0" w14:textId="11F5398B"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Rated Output Power: 11W</w:t>
      </w:r>
    </w:p>
    <w:p w14:paraId="07AD3269" w14:textId="5179CAFC"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No. of Units: 6</w:t>
      </w:r>
    </w:p>
    <w:p w14:paraId="3125012F" w14:textId="77777777" w:rsidR="006C1692" w:rsidRPr="00602E61" w:rsidRDefault="006C1692" w:rsidP="006C1692">
      <w:pPr>
        <w:pStyle w:val="ListParagraph"/>
        <w:rPr>
          <w:rFonts w:ascii="3ds" w:hAnsi="3ds"/>
          <w:sz w:val="28"/>
          <w:szCs w:val="28"/>
        </w:rPr>
      </w:pPr>
    </w:p>
    <w:p w14:paraId="1B67EA5B" w14:textId="486CF8CB" w:rsidR="006C1692" w:rsidRPr="00602E61" w:rsidRDefault="006C1692" w:rsidP="006C1692">
      <w:pPr>
        <w:pStyle w:val="ListParagraph"/>
        <w:numPr>
          <w:ilvl w:val="0"/>
          <w:numId w:val="7"/>
        </w:numPr>
        <w:rPr>
          <w:rFonts w:ascii="3ds" w:hAnsi="3ds"/>
          <w:sz w:val="28"/>
          <w:szCs w:val="28"/>
        </w:rPr>
      </w:pPr>
      <w:r w:rsidRPr="00602E61">
        <w:rPr>
          <w:rFonts w:ascii="3ds" w:hAnsi="3ds"/>
          <w:sz w:val="28"/>
          <w:szCs w:val="28"/>
        </w:rPr>
        <w:t>MOSFET Specifications</w:t>
      </w:r>
    </w:p>
    <w:p w14:paraId="4E7AA6EE" w14:textId="77777777"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Name: STP55NF06L</w:t>
      </w:r>
    </w:p>
    <w:p w14:paraId="1F47A575" w14:textId="77777777"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V</w:t>
      </w:r>
      <w:r w:rsidRPr="00602E61">
        <w:rPr>
          <w:rFonts w:ascii="3ds" w:hAnsi="3ds"/>
          <w:sz w:val="28"/>
          <w:szCs w:val="28"/>
          <w:vertAlign w:val="subscript"/>
        </w:rPr>
        <w:t>DS</w:t>
      </w:r>
      <w:r w:rsidRPr="00602E61">
        <w:rPr>
          <w:rFonts w:ascii="3ds" w:hAnsi="3ds"/>
          <w:sz w:val="28"/>
          <w:szCs w:val="28"/>
        </w:rPr>
        <w:t xml:space="preserve"> max: 60V</w:t>
      </w:r>
    </w:p>
    <w:p w14:paraId="1C032B7A" w14:textId="77777777"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I</w:t>
      </w:r>
      <w:r w:rsidRPr="00602E61">
        <w:rPr>
          <w:rFonts w:ascii="3ds" w:hAnsi="3ds"/>
          <w:sz w:val="28"/>
          <w:szCs w:val="28"/>
          <w:vertAlign w:val="subscript"/>
        </w:rPr>
        <w:t>DS</w:t>
      </w:r>
      <w:r w:rsidRPr="00602E61">
        <w:rPr>
          <w:rFonts w:ascii="3ds" w:hAnsi="3ds"/>
          <w:sz w:val="28"/>
          <w:szCs w:val="28"/>
        </w:rPr>
        <w:t xml:space="preserve"> max: 55A</w:t>
      </w:r>
    </w:p>
    <w:p w14:paraId="4A315F39" w14:textId="77777777"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R</w:t>
      </w:r>
      <w:r w:rsidRPr="00602E61">
        <w:rPr>
          <w:rFonts w:ascii="3ds" w:hAnsi="3ds"/>
          <w:sz w:val="28"/>
          <w:szCs w:val="28"/>
          <w:vertAlign w:val="subscript"/>
        </w:rPr>
        <w:t>DS</w:t>
      </w:r>
      <w:r w:rsidRPr="00602E61">
        <w:rPr>
          <w:rFonts w:ascii="3ds" w:hAnsi="3ds"/>
          <w:sz w:val="28"/>
          <w:szCs w:val="28"/>
        </w:rPr>
        <w:t xml:space="preserve"> ON:18mΩ</w:t>
      </w:r>
    </w:p>
    <w:p w14:paraId="17915605" w14:textId="3B9D5BCA" w:rsidR="006C1692" w:rsidRPr="00602E61" w:rsidRDefault="006C1692" w:rsidP="006C1692">
      <w:pPr>
        <w:pStyle w:val="ListParagraph"/>
        <w:numPr>
          <w:ilvl w:val="1"/>
          <w:numId w:val="7"/>
        </w:numPr>
        <w:rPr>
          <w:rFonts w:ascii="3ds" w:hAnsi="3ds"/>
          <w:sz w:val="28"/>
          <w:szCs w:val="28"/>
        </w:rPr>
      </w:pPr>
      <w:r w:rsidRPr="00602E61">
        <w:rPr>
          <w:rFonts w:ascii="3ds" w:hAnsi="3ds"/>
          <w:sz w:val="28"/>
          <w:szCs w:val="28"/>
        </w:rPr>
        <w:t>V</w:t>
      </w:r>
      <w:r w:rsidRPr="00602E61">
        <w:rPr>
          <w:rFonts w:ascii="3ds" w:hAnsi="3ds"/>
          <w:sz w:val="28"/>
          <w:szCs w:val="28"/>
          <w:vertAlign w:val="subscript"/>
        </w:rPr>
        <w:t>GS</w:t>
      </w:r>
      <w:r w:rsidRPr="00602E61">
        <w:rPr>
          <w:rFonts w:ascii="3ds" w:hAnsi="3ds"/>
          <w:sz w:val="28"/>
          <w:szCs w:val="28"/>
        </w:rPr>
        <w:t>:16V</w:t>
      </w:r>
    </w:p>
    <w:p w14:paraId="20BFECBD" w14:textId="77777777" w:rsidR="006C1692" w:rsidRPr="00602E61" w:rsidRDefault="006C1692" w:rsidP="006C1692">
      <w:pPr>
        <w:pStyle w:val="ListParagraph"/>
        <w:rPr>
          <w:rFonts w:ascii="3ds" w:hAnsi="3ds"/>
          <w:sz w:val="28"/>
          <w:szCs w:val="28"/>
        </w:rPr>
      </w:pPr>
    </w:p>
    <w:p w14:paraId="5D02A40E" w14:textId="572CC17D" w:rsidR="00D955A3" w:rsidRPr="00602E61" w:rsidRDefault="006C1692" w:rsidP="00D955A3">
      <w:pPr>
        <w:pStyle w:val="ListParagraph"/>
        <w:numPr>
          <w:ilvl w:val="0"/>
          <w:numId w:val="6"/>
        </w:numPr>
        <w:rPr>
          <w:rFonts w:ascii="3ds" w:hAnsi="3ds"/>
          <w:b/>
          <w:color w:val="91DB9A"/>
          <w:sz w:val="40"/>
          <w:szCs w:val="40"/>
        </w:rPr>
      </w:pPr>
      <w:r w:rsidRPr="00602E61">
        <w:rPr>
          <w:rFonts w:ascii="3ds" w:hAnsi="3ds"/>
          <w:color w:val="91DB9A"/>
          <w:sz w:val="40"/>
          <w:szCs w:val="40"/>
        </w:rPr>
        <w:br w:type="page"/>
      </w:r>
      <w:r w:rsidR="003E3076" w:rsidRPr="00602E61">
        <w:rPr>
          <w:rFonts w:ascii="3ds" w:hAnsi="3ds"/>
          <w:b/>
          <w:bCs/>
          <w:color w:val="91DB9A"/>
          <w:sz w:val="40"/>
          <w:szCs w:val="40"/>
        </w:rPr>
        <w:lastRenderedPageBreak/>
        <w:t>ALARM CIRCUIT</w:t>
      </w:r>
    </w:p>
    <w:p w14:paraId="39EA6E2E" w14:textId="77777777"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 xml:space="preserve">To reduce the load off the </w:t>
      </w:r>
      <w:r w:rsidRPr="00602E61">
        <w:rPr>
          <w:rFonts w:ascii="3ds" w:hAnsi="3ds" w:cs="Tahoma"/>
          <w:b/>
          <w:bCs/>
          <w:color w:val="333333"/>
          <w:sz w:val="28"/>
          <w:szCs w:val="28"/>
        </w:rPr>
        <w:t>ATMEGA 328P</w:t>
      </w:r>
      <w:r w:rsidRPr="00602E61">
        <w:rPr>
          <w:rFonts w:ascii="3ds" w:hAnsi="3ds" w:cs="Tahoma"/>
          <w:color w:val="333333"/>
          <w:sz w:val="28"/>
          <w:szCs w:val="28"/>
        </w:rPr>
        <w:t xml:space="preserve"> microcontroller modular circuit design was kept in focus. Due to this, the alarm system is controlled by two 555 Timers integrated in a single </w:t>
      </w:r>
      <w:r w:rsidRPr="00602E61">
        <w:rPr>
          <w:rFonts w:ascii="3ds" w:hAnsi="3ds" w:cs="Tahoma"/>
          <w:b/>
          <w:bCs/>
          <w:color w:val="333333"/>
          <w:sz w:val="28"/>
          <w:szCs w:val="28"/>
        </w:rPr>
        <w:t xml:space="preserve">NE556 IC </w:t>
      </w:r>
      <w:r w:rsidRPr="00602E61">
        <w:rPr>
          <w:rFonts w:ascii="3ds" w:hAnsi="3ds" w:cs="Tahoma"/>
          <w:color w:val="333333"/>
          <w:sz w:val="28"/>
          <w:szCs w:val="28"/>
        </w:rPr>
        <w:t>working with:</w:t>
      </w:r>
    </w:p>
    <w:p w14:paraId="71919F58" w14:textId="77777777" w:rsidR="00D955A3" w:rsidRPr="00602E61" w:rsidRDefault="00D955A3" w:rsidP="00D955A3">
      <w:pPr>
        <w:pStyle w:val="NormalWeb"/>
        <w:numPr>
          <w:ilvl w:val="0"/>
          <w:numId w:val="11"/>
        </w:numPr>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Timer 1: Monostable mode</w:t>
      </w:r>
    </w:p>
    <w:p w14:paraId="7A9AF27E" w14:textId="77777777" w:rsidR="00D955A3" w:rsidRPr="00602E61" w:rsidRDefault="00D955A3" w:rsidP="00D955A3">
      <w:pPr>
        <w:pStyle w:val="NormalWeb"/>
        <w:numPr>
          <w:ilvl w:val="0"/>
          <w:numId w:val="11"/>
        </w:numPr>
        <w:shd w:val="clear" w:color="auto" w:fill="FFFFFF"/>
        <w:spacing w:after="360" w:afterAutospacing="0"/>
        <w:jc w:val="both"/>
        <w:rPr>
          <w:rFonts w:ascii="3ds" w:hAnsi="3ds" w:cs="Tahoma"/>
          <w:color w:val="333333"/>
          <w:sz w:val="28"/>
          <w:szCs w:val="28"/>
        </w:rPr>
      </w:pPr>
      <w:r w:rsidRPr="00602E61">
        <w:rPr>
          <w:rFonts w:ascii="3ds" w:hAnsi="3ds" w:cs="Tahoma"/>
          <w:noProof/>
          <w:color w:val="333333"/>
          <w:sz w:val="28"/>
          <w:szCs w:val="28"/>
        </w:rPr>
        <w:drawing>
          <wp:anchor distT="0" distB="0" distL="114300" distR="114300" simplePos="0" relativeHeight="251692032" behindDoc="0" locked="0" layoutInCell="1" allowOverlap="1" wp14:anchorId="4210493C" wp14:editId="05D64F14">
            <wp:simplePos x="0" y="0"/>
            <wp:positionH relativeFrom="margin">
              <wp:align>right</wp:align>
            </wp:positionH>
            <wp:positionV relativeFrom="paragraph">
              <wp:posOffset>4018783</wp:posOffset>
            </wp:positionV>
            <wp:extent cx="5884818" cy="1804678"/>
            <wp:effectExtent l="0" t="0" r="1905"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02" t="49771" r="2244" b="8219"/>
                    <a:stretch/>
                  </pic:blipFill>
                  <pic:spPr bwMode="auto">
                    <a:xfrm>
                      <a:off x="0" y="0"/>
                      <a:ext cx="5884818" cy="18046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2E61">
        <w:rPr>
          <w:rFonts w:ascii="3ds" w:hAnsi="3ds" w:cs="Tahoma"/>
          <w:color w:val="333333"/>
          <w:sz w:val="28"/>
          <w:szCs w:val="28"/>
        </w:rPr>
        <w:t>Timer 2: Multi stable Mode</w:t>
      </w:r>
    </w:p>
    <w:p w14:paraId="2555D1F9" w14:textId="77777777"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p>
    <w:p w14:paraId="6864FD38" w14:textId="77777777"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 xml:space="preserve">555 triggers at the ACTIVE LOW edge signal, due to this, a </w:t>
      </w:r>
      <w:r w:rsidRPr="00602E61">
        <w:rPr>
          <w:rFonts w:ascii="3ds" w:hAnsi="3ds" w:cs="Tahoma"/>
          <w:b/>
          <w:bCs/>
          <w:color w:val="333333"/>
          <w:sz w:val="28"/>
          <w:szCs w:val="28"/>
        </w:rPr>
        <w:t>NOT GATE</w:t>
      </w:r>
      <w:r w:rsidRPr="00602E61">
        <w:rPr>
          <w:rFonts w:ascii="3ds" w:hAnsi="3ds" w:cs="Tahoma"/>
          <w:color w:val="333333"/>
          <w:sz w:val="28"/>
          <w:szCs w:val="28"/>
        </w:rPr>
        <w:t xml:space="preserve"> is attached in front of the </w:t>
      </w:r>
      <w:r w:rsidRPr="00602E61">
        <w:rPr>
          <w:rFonts w:ascii="3ds" w:hAnsi="3ds" w:cs="Tahoma"/>
          <w:b/>
          <w:bCs/>
          <w:color w:val="333333"/>
          <w:sz w:val="28"/>
          <w:szCs w:val="28"/>
        </w:rPr>
        <w:t>TRIGGER PIN</w:t>
      </w:r>
      <w:r w:rsidRPr="00602E61">
        <w:rPr>
          <w:rFonts w:ascii="3ds" w:hAnsi="3ds" w:cs="Tahoma"/>
          <w:color w:val="333333"/>
          <w:sz w:val="28"/>
          <w:szCs w:val="28"/>
        </w:rPr>
        <w:t xml:space="preserve"> of the Timer 1. This enables to Atmega 328P to remain in </w:t>
      </w:r>
      <w:r w:rsidRPr="00602E61">
        <w:rPr>
          <w:rFonts w:ascii="3ds" w:hAnsi="3ds" w:cs="Tahoma"/>
          <w:b/>
          <w:bCs/>
          <w:color w:val="333333"/>
          <w:sz w:val="28"/>
          <w:szCs w:val="28"/>
        </w:rPr>
        <w:t>LOW STATE</w:t>
      </w:r>
      <w:r w:rsidRPr="00602E61">
        <w:rPr>
          <w:rFonts w:ascii="3ds" w:hAnsi="3ds" w:cs="Tahoma"/>
          <w:color w:val="333333"/>
          <w:sz w:val="28"/>
          <w:szCs w:val="28"/>
        </w:rPr>
        <w:t xml:space="preserve"> when not in need. When the UV sanitization process is about to start, the </w:t>
      </w:r>
      <w:r w:rsidRPr="00602E61">
        <w:rPr>
          <w:rFonts w:ascii="3ds" w:hAnsi="3ds" w:cs="Tahoma"/>
          <w:b/>
          <w:bCs/>
          <w:color w:val="333333"/>
          <w:sz w:val="28"/>
          <w:szCs w:val="28"/>
        </w:rPr>
        <w:t>D2</w:t>
      </w:r>
      <w:r w:rsidRPr="00602E61">
        <w:rPr>
          <w:rFonts w:ascii="3ds" w:hAnsi="3ds" w:cs="Tahoma"/>
          <w:color w:val="333333"/>
          <w:sz w:val="28"/>
          <w:szCs w:val="28"/>
        </w:rPr>
        <w:t xml:space="preserve"> digital pin triggers to </w:t>
      </w:r>
      <w:r w:rsidRPr="00602E61">
        <w:rPr>
          <w:rFonts w:ascii="3ds" w:hAnsi="3ds" w:cs="Tahoma"/>
          <w:b/>
          <w:bCs/>
          <w:color w:val="333333"/>
          <w:sz w:val="28"/>
          <w:szCs w:val="28"/>
        </w:rPr>
        <w:t>ACTIVE HIGH</w:t>
      </w:r>
      <w:r w:rsidRPr="00602E61">
        <w:rPr>
          <w:rFonts w:ascii="3ds" w:hAnsi="3ds" w:cs="Tahoma"/>
          <w:color w:val="333333"/>
          <w:sz w:val="28"/>
          <w:szCs w:val="28"/>
        </w:rPr>
        <w:t xml:space="preserve"> which results output of NOT gate to ACTIVE LOW which enable the Timer 1 to function.</w:t>
      </w:r>
    </w:p>
    <w:p w14:paraId="05533D4A" w14:textId="5A2C91C2"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r w:rsidRPr="00602E61">
        <w:rPr>
          <w:rFonts w:ascii="3ds" w:hAnsi="3ds" w:cs="Tahoma"/>
          <w:color w:val="333333"/>
          <w:sz w:val="28"/>
          <w:szCs w:val="28"/>
        </w:rPr>
        <w:t xml:space="preserve">Timer 1 works in Monostable mode with a duration of </w:t>
      </w:r>
      <w:r w:rsidRPr="00602E61">
        <w:rPr>
          <w:rFonts w:ascii="3ds" w:hAnsi="3ds" w:cs="Tahoma"/>
          <w:b/>
          <w:bCs/>
          <w:color w:val="333333"/>
          <w:sz w:val="28"/>
          <w:szCs w:val="28"/>
        </w:rPr>
        <w:t>20s</w:t>
      </w:r>
      <w:r w:rsidRPr="00602E61">
        <w:rPr>
          <w:rFonts w:ascii="3ds" w:hAnsi="3ds" w:cs="Tahoma"/>
          <w:color w:val="333333"/>
          <w:sz w:val="28"/>
          <w:szCs w:val="28"/>
        </w:rPr>
        <w:t xml:space="preserve"> which turns </w:t>
      </w:r>
      <w:r w:rsidRPr="00602E61">
        <w:rPr>
          <w:rFonts w:ascii="3ds" w:hAnsi="3ds" w:cs="Tahoma"/>
          <w:b/>
          <w:bCs/>
          <w:color w:val="333333"/>
          <w:sz w:val="28"/>
          <w:szCs w:val="28"/>
        </w:rPr>
        <w:t>ON</w:t>
      </w:r>
      <w:r w:rsidRPr="00602E61">
        <w:rPr>
          <w:rFonts w:ascii="3ds" w:hAnsi="3ds" w:cs="Tahoma"/>
          <w:color w:val="333333"/>
          <w:sz w:val="28"/>
          <w:szCs w:val="28"/>
        </w:rPr>
        <w:t xml:space="preserve"> the Timer 2 </w:t>
      </w:r>
      <w:r w:rsidR="00602E61" w:rsidRPr="00602E61">
        <w:rPr>
          <w:rFonts w:ascii="3ds" w:hAnsi="3ds" w:cs="Tahoma"/>
          <w:color w:val="333333"/>
          <w:sz w:val="28"/>
          <w:szCs w:val="28"/>
        </w:rPr>
        <w:t>by</w:t>
      </w:r>
      <w:r w:rsidRPr="00602E61">
        <w:rPr>
          <w:rFonts w:ascii="3ds" w:hAnsi="3ds" w:cs="Tahoma"/>
          <w:color w:val="333333"/>
          <w:sz w:val="28"/>
          <w:szCs w:val="28"/>
        </w:rPr>
        <w:t xml:space="preserve"> supplying the </w:t>
      </w:r>
      <w:r w:rsidRPr="00602E61">
        <w:rPr>
          <w:rFonts w:ascii="3ds" w:hAnsi="3ds" w:cs="Tahoma"/>
          <w:b/>
          <w:bCs/>
          <w:color w:val="333333"/>
          <w:sz w:val="28"/>
          <w:szCs w:val="28"/>
        </w:rPr>
        <w:t>5V</w:t>
      </w:r>
      <w:r w:rsidRPr="00602E61">
        <w:rPr>
          <w:rFonts w:ascii="3ds" w:hAnsi="3ds" w:cs="Tahoma"/>
          <w:color w:val="333333"/>
          <w:sz w:val="28"/>
          <w:szCs w:val="28"/>
        </w:rPr>
        <w:t xml:space="preserve"> to the </w:t>
      </w:r>
      <w:r w:rsidRPr="00602E61">
        <w:rPr>
          <w:rFonts w:ascii="3ds" w:hAnsi="3ds" w:cs="Tahoma"/>
          <w:b/>
          <w:bCs/>
          <w:color w:val="333333"/>
          <w:sz w:val="28"/>
          <w:szCs w:val="28"/>
        </w:rPr>
        <w:t>RESET</w:t>
      </w:r>
      <w:r w:rsidRPr="00602E61">
        <w:rPr>
          <w:rFonts w:ascii="3ds" w:hAnsi="3ds" w:cs="Tahoma"/>
          <w:color w:val="333333"/>
          <w:sz w:val="28"/>
          <w:szCs w:val="28"/>
        </w:rPr>
        <w:t xml:space="preserve"> pin of Timer 2 which enables it to operate at a frequency of </w:t>
      </w:r>
      <w:r w:rsidRPr="00602E61">
        <w:rPr>
          <w:rFonts w:ascii="3ds" w:hAnsi="3ds" w:cs="Tahoma"/>
          <w:b/>
          <w:bCs/>
          <w:color w:val="333333"/>
          <w:sz w:val="28"/>
          <w:szCs w:val="28"/>
        </w:rPr>
        <w:t>1Hz</w:t>
      </w:r>
      <w:r w:rsidRPr="00602E61">
        <w:rPr>
          <w:rFonts w:ascii="3ds" w:hAnsi="3ds" w:cs="Tahoma"/>
          <w:color w:val="333333"/>
          <w:sz w:val="28"/>
          <w:szCs w:val="28"/>
        </w:rPr>
        <w:t xml:space="preserve">. </w:t>
      </w:r>
    </w:p>
    <w:p w14:paraId="65630198" w14:textId="77777777" w:rsidR="00D955A3" w:rsidRPr="00602E61" w:rsidRDefault="00D955A3" w:rsidP="00D955A3">
      <w:pPr>
        <w:rPr>
          <w:rFonts w:ascii="3ds" w:eastAsia="Times New Roman" w:hAnsi="3ds" w:cs="Tahoma"/>
          <w:color w:val="333333"/>
          <w:sz w:val="28"/>
          <w:szCs w:val="28"/>
        </w:rPr>
      </w:pPr>
      <w:r w:rsidRPr="00602E61">
        <w:rPr>
          <w:rFonts w:ascii="3ds" w:hAnsi="3ds" w:cs="Tahoma"/>
          <w:color w:val="333333"/>
          <w:sz w:val="28"/>
          <w:szCs w:val="28"/>
        </w:rPr>
        <w:br w:type="page"/>
      </w:r>
    </w:p>
    <w:p w14:paraId="22410986" w14:textId="77777777"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r w:rsidRPr="00602E61">
        <w:rPr>
          <w:rFonts w:ascii="3ds" w:hAnsi="3ds" w:cs="Tahoma"/>
          <w:noProof/>
          <w:color w:val="333333"/>
          <w:sz w:val="28"/>
          <w:szCs w:val="28"/>
        </w:rPr>
        <w:lastRenderedPageBreak/>
        <w:drawing>
          <wp:inline distT="0" distB="0" distL="0" distR="0" wp14:anchorId="09A4624C" wp14:editId="025BC1A6">
            <wp:extent cx="5943600" cy="840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8401050"/>
                    </a:xfrm>
                    <a:prstGeom prst="rect">
                      <a:avLst/>
                    </a:prstGeom>
                    <a:noFill/>
                    <a:ln>
                      <a:noFill/>
                    </a:ln>
                  </pic:spPr>
                </pic:pic>
              </a:graphicData>
            </a:graphic>
          </wp:inline>
        </w:drawing>
      </w:r>
    </w:p>
    <w:p w14:paraId="76B362EB" w14:textId="77777777" w:rsidR="00D955A3" w:rsidRPr="00602E61" w:rsidRDefault="00D955A3" w:rsidP="00D955A3">
      <w:pPr>
        <w:rPr>
          <w:rFonts w:ascii="3ds" w:eastAsia="Times New Roman" w:hAnsi="3ds" w:cs="Tahoma"/>
          <w:color w:val="333333"/>
          <w:sz w:val="28"/>
          <w:szCs w:val="28"/>
        </w:rPr>
      </w:pPr>
      <w:r w:rsidRPr="00602E61">
        <w:rPr>
          <w:rFonts w:ascii="3ds" w:hAnsi="3ds" w:cs="Tahoma"/>
          <w:noProof/>
          <w:color w:val="333333"/>
          <w:sz w:val="28"/>
          <w:szCs w:val="28"/>
        </w:rPr>
        <w:lastRenderedPageBreak/>
        <w:drawing>
          <wp:inline distT="0" distB="0" distL="0" distR="0" wp14:anchorId="1520AE16" wp14:editId="21C33EFD">
            <wp:extent cx="5943600" cy="834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r w:rsidRPr="00602E61">
        <w:rPr>
          <w:rFonts w:ascii="3ds" w:hAnsi="3ds" w:cs="Tahoma"/>
          <w:color w:val="333333"/>
          <w:sz w:val="28"/>
          <w:szCs w:val="28"/>
        </w:rPr>
        <w:br w:type="page"/>
      </w:r>
    </w:p>
    <w:p w14:paraId="5AE6D8EA" w14:textId="77777777" w:rsidR="00D955A3" w:rsidRPr="00602E61" w:rsidRDefault="00D955A3" w:rsidP="00D955A3">
      <w:pPr>
        <w:rPr>
          <w:rFonts w:ascii="3ds" w:eastAsia="Times New Roman" w:hAnsi="3ds" w:cs="Tahoma"/>
          <w:color w:val="333333"/>
          <w:sz w:val="28"/>
          <w:szCs w:val="28"/>
        </w:rPr>
      </w:pPr>
      <w:r w:rsidRPr="00602E61">
        <w:rPr>
          <w:rFonts w:ascii="3ds" w:hAnsi="3ds" w:cs="Tahoma"/>
          <w:noProof/>
          <w:color w:val="333333"/>
          <w:sz w:val="28"/>
          <w:szCs w:val="28"/>
        </w:rPr>
        <w:lastRenderedPageBreak/>
        <w:drawing>
          <wp:inline distT="0" distB="0" distL="0" distR="0" wp14:anchorId="5A5434D8" wp14:editId="6B7C2080">
            <wp:extent cx="5943600" cy="834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noFill/>
                    <a:ln>
                      <a:noFill/>
                    </a:ln>
                  </pic:spPr>
                </pic:pic>
              </a:graphicData>
            </a:graphic>
          </wp:inline>
        </w:drawing>
      </w:r>
      <w:r w:rsidRPr="00602E61">
        <w:rPr>
          <w:rFonts w:ascii="3ds" w:hAnsi="3ds" w:cs="Tahoma"/>
          <w:color w:val="333333"/>
          <w:sz w:val="28"/>
          <w:szCs w:val="28"/>
        </w:rPr>
        <w:br w:type="page"/>
      </w:r>
    </w:p>
    <w:p w14:paraId="651C7979" w14:textId="77777777" w:rsidR="00D955A3" w:rsidRPr="00602E61" w:rsidRDefault="00D955A3" w:rsidP="00D955A3">
      <w:pPr>
        <w:pStyle w:val="NormalWeb"/>
        <w:shd w:val="clear" w:color="auto" w:fill="FFFFFF"/>
        <w:spacing w:after="360" w:afterAutospacing="0"/>
        <w:jc w:val="both"/>
        <w:rPr>
          <w:rFonts w:ascii="3ds" w:hAnsi="3ds" w:cs="Tahoma"/>
          <w:color w:val="333333"/>
          <w:sz w:val="28"/>
          <w:szCs w:val="28"/>
        </w:rPr>
      </w:pPr>
      <w:r w:rsidRPr="00602E61">
        <w:rPr>
          <w:rFonts w:ascii="3ds" w:hAnsi="3ds" w:cs="Tahoma"/>
          <w:noProof/>
          <w:color w:val="333333"/>
          <w:sz w:val="28"/>
          <w:szCs w:val="28"/>
        </w:rPr>
        <w:lastRenderedPageBreak/>
        <w:drawing>
          <wp:inline distT="0" distB="0" distL="0" distR="0" wp14:anchorId="13F7CD22" wp14:editId="248543EE">
            <wp:extent cx="5943600" cy="8362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362950"/>
                    </a:xfrm>
                    <a:prstGeom prst="rect">
                      <a:avLst/>
                    </a:prstGeom>
                    <a:noFill/>
                    <a:ln>
                      <a:noFill/>
                    </a:ln>
                  </pic:spPr>
                </pic:pic>
              </a:graphicData>
            </a:graphic>
          </wp:inline>
        </w:drawing>
      </w:r>
    </w:p>
    <w:p w14:paraId="024B8EC0" w14:textId="15048B17" w:rsidR="00156806" w:rsidRPr="00602E61" w:rsidRDefault="00D955A3" w:rsidP="00D955A3">
      <w:pPr>
        <w:pStyle w:val="ListParagraph"/>
        <w:numPr>
          <w:ilvl w:val="0"/>
          <w:numId w:val="11"/>
        </w:numPr>
        <w:rPr>
          <w:rFonts w:ascii="3ds" w:hAnsi="3ds"/>
          <w:b/>
          <w:bCs/>
          <w:color w:val="91DB9A"/>
          <w:sz w:val="40"/>
          <w:szCs w:val="40"/>
        </w:rPr>
      </w:pPr>
      <w:r w:rsidRPr="00602E61">
        <w:rPr>
          <w:rFonts w:ascii="3ds" w:hAnsi="3ds"/>
          <w:b/>
          <w:bCs/>
          <w:color w:val="91DB9A"/>
          <w:sz w:val="40"/>
          <w:szCs w:val="40"/>
        </w:rPr>
        <w:lastRenderedPageBreak/>
        <w:t>555 Datasheet</w:t>
      </w:r>
    </w:p>
    <w:p w14:paraId="22F1842B" w14:textId="77777777" w:rsidR="00124ACE" w:rsidRPr="00602E61" w:rsidRDefault="00E344E3" w:rsidP="00124ACE">
      <w:pPr>
        <w:pStyle w:val="ListParagraph"/>
        <w:ind w:left="1080"/>
        <w:jc w:val="center"/>
        <w:rPr>
          <w:rFonts w:ascii="3ds" w:hAnsi="3ds"/>
          <w:sz w:val="36"/>
          <w:szCs w:val="36"/>
        </w:rPr>
      </w:pPr>
      <w:r w:rsidRPr="00602E61">
        <w:rPr>
          <w:rFonts w:ascii="3ds" w:hAnsi="3ds"/>
          <w:sz w:val="36"/>
          <w:szCs w:val="36"/>
        </w:rPr>
        <w:t>555 Internal Schematic Diagram</w:t>
      </w:r>
    </w:p>
    <w:p w14:paraId="1E13D519" w14:textId="74709A94" w:rsidR="00167ED9" w:rsidRPr="00602E61" w:rsidRDefault="00124ACE" w:rsidP="00124ACE">
      <w:pPr>
        <w:pStyle w:val="ListParagraph"/>
        <w:ind w:left="1080"/>
        <w:jc w:val="center"/>
        <w:rPr>
          <w:rFonts w:ascii="3ds" w:hAnsi="3ds"/>
          <w:sz w:val="36"/>
          <w:szCs w:val="36"/>
        </w:rPr>
      </w:pPr>
      <w:r w:rsidRPr="00602E61">
        <w:rPr>
          <w:rFonts w:ascii="3ds" w:hAnsi="3ds"/>
          <w:noProof/>
        </w:rPr>
        <w:drawing>
          <wp:anchor distT="0" distB="0" distL="114300" distR="114300" simplePos="0" relativeHeight="251696128" behindDoc="0" locked="0" layoutInCell="1" allowOverlap="1" wp14:anchorId="04E4EB3F" wp14:editId="3C970A2E">
            <wp:simplePos x="0" y="0"/>
            <wp:positionH relativeFrom="margin">
              <wp:posOffset>0</wp:posOffset>
            </wp:positionH>
            <wp:positionV relativeFrom="paragraph">
              <wp:posOffset>0</wp:posOffset>
            </wp:positionV>
            <wp:extent cx="5713730" cy="2933700"/>
            <wp:effectExtent l="0" t="0" r="1270" b="0"/>
            <wp:wrapThrough wrapText="bothSides">
              <wp:wrapPolygon edited="0">
                <wp:start x="0" y="0"/>
                <wp:lineTo x="0" y="21460"/>
                <wp:lineTo x="21533" y="21460"/>
                <wp:lineTo x="2153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73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D9" w:rsidRPr="00602E61">
        <w:rPr>
          <w:rFonts w:ascii="3ds" w:hAnsi="3ds"/>
          <w:sz w:val="36"/>
          <w:szCs w:val="36"/>
        </w:rPr>
        <w:t>555 Electrical Characteristics</w:t>
      </w:r>
    </w:p>
    <w:p w14:paraId="68F1049C" w14:textId="2E9A3AB6" w:rsidR="00124ACE" w:rsidRPr="00602E61" w:rsidRDefault="00124ACE" w:rsidP="00167ED9">
      <w:pPr>
        <w:pStyle w:val="ListParagraph"/>
        <w:ind w:left="1080"/>
        <w:jc w:val="center"/>
        <w:rPr>
          <w:rFonts w:ascii="3ds" w:hAnsi="3ds"/>
          <w:sz w:val="36"/>
          <w:szCs w:val="36"/>
        </w:rPr>
      </w:pPr>
      <w:r w:rsidRPr="00602E61">
        <w:rPr>
          <w:rFonts w:ascii="3ds" w:hAnsi="3ds"/>
          <w:noProof/>
        </w:rPr>
        <w:drawing>
          <wp:anchor distT="0" distB="0" distL="114300" distR="114300" simplePos="0" relativeHeight="251698176" behindDoc="0" locked="0" layoutInCell="1" allowOverlap="1" wp14:anchorId="558F20DC" wp14:editId="548195E1">
            <wp:simplePos x="0" y="0"/>
            <wp:positionH relativeFrom="margin">
              <wp:posOffset>1123950</wp:posOffset>
            </wp:positionH>
            <wp:positionV relativeFrom="page">
              <wp:posOffset>4895850</wp:posOffset>
            </wp:positionV>
            <wp:extent cx="3901941" cy="3943350"/>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4571" cy="39460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F2D02" w14:textId="18EFA443" w:rsidR="00167ED9" w:rsidRPr="00602E61" w:rsidRDefault="00167ED9" w:rsidP="00E344E3">
      <w:pPr>
        <w:pStyle w:val="ListParagraph"/>
        <w:ind w:left="1080"/>
        <w:jc w:val="center"/>
        <w:rPr>
          <w:rFonts w:ascii="3ds" w:hAnsi="3ds"/>
          <w:sz w:val="36"/>
          <w:szCs w:val="36"/>
        </w:rPr>
      </w:pPr>
    </w:p>
    <w:p w14:paraId="45D1D9C4" w14:textId="77777777" w:rsidR="00167ED9" w:rsidRPr="00602E61" w:rsidRDefault="00167ED9" w:rsidP="00E344E3">
      <w:pPr>
        <w:pStyle w:val="ListParagraph"/>
        <w:ind w:left="1080"/>
        <w:jc w:val="center"/>
        <w:rPr>
          <w:rFonts w:ascii="3ds" w:hAnsi="3ds"/>
          <w:sz w:val="36"/>
          <w:szCs w:val="36"/>
        </w:rPr>
      </w:pPr>
    </w:p>
    <w:p w14:paraId="08D3CBA4" w14:textId="598FDB7C" w:rsidR="00E344E3" w:rsidRPr="00602E61" w:rsidRDefault="00E344E3">
      <w:pPr>
        <w:rPr>
          <w:rFonts w:ascii="3ds" w:hAnsi="3ds"/>
          <w:sz w:val="36"/>
          <w:szCs w:val="36"/>
        </w:rPr>
      </w:pPr>
      <w:r w:rsidRPr="00602E61">
        <w:rPr>
          <w:rFonts w:ascii="3ds" w:hAnsi="3ds"/>
          <w:sz w:val="36"/>
          <w:szCs w:val="36"/>
        </w:rPr>
        <w:br w:type="page"/>
      </w:r>
    </w:p>
    <w:p w14:paraId="6F1EFBE4" w14:textId="2BF1E5D1" w:rsidR="00A9051D" w:rsidRPr="00602E61" w:rsidRDefault="00D955A3" w:rsidP="00D955A3">
      <w:pPr>
        <w:pStyle w:val="ListParagraph"/>
        <w:numPr>
          <w:ilvl w:val="0"/>
          <w:numId w:val="11"/>
        </w:numPr>
        <w:rPr>
          <w:rFonts w:ascii="3ds" w:hAnsi="3ds"/>
          <w:b/>
          <w:bCs/>
          <w:color w:val="91DB9A"/>
          <w:sz w:val="40"/>
          <w:szCs w:val="40"/>
        </w:rPr>
      </w:pPr>
      <w:r w:rsidRPr="00602E61">
        <w:rPr>
          <w:rFonts w:ascii="3ds" w:hAnsi="3ds"/>
          <w:b/>
          <w:bCs/>
          <w:color w:val="91DB9A"/>
          <w:sz w:val="40"/>
          <w:szCs w:val="40"/>
        </w:rPr>
        <w:lastRenderedPageBreak/>
        <w:t>556 Datasheet</w:t>
      </w:r>
    </w:p>
    <w:p w14:paraId="00ABB9E8" w14:textId="07FE2B6B" w:rsidR="00A9051D" w:rsidRPr="00602E61" w:rsidRDefault="00A9051D" w:rsidP="00A9051D">
      <w:pPr>
        <w:ind w:left="360"/>
        <w:jc w:val="center"/>
        <w:rPr>
          <w:rFonts w:ascii="3ds" w:hAnsi="3ds"/>
          <w:sz w:val="36"/>
          <w:szCs w:val="36"/>
        </w:rPr>
      </w:pPr>
      <w:r w:rsidRPr="00602E61">
        <w:rPr>
          <w:rFonts w:ascii="3ds" w:hAnsi="3ds"/>
          <w:sz w:val="36"/>
          <w:szCs w:val="36"/>
        </w:rPr>
        <w:t>556 Pinout</w:t>
      </w:r>
    </w:p>
    <w:p w14:paraId="3CD44C5D" w14:textId="702FA6E6" w:rsidR="00A9051D" w:rsidRPr="00602E61" w:rsidRDefault="00A9051D" w:rsidP="00A9051D">
      <w:pPr>
        <w:ind w:left="360"/>
        <w:jc w:val="center"/>
        <w:rPr>
          <w:rFonts w:ascii="3ds" w:hAnsi="3ds"/>
          <w:sz w:val="36"/>
          <w:szCs w:val="36"/>
        </w:rPr>
      </w:pPr>
      <w:r w:rsidRPr="00602E61">
        <w:rPr>
          <w:rFonts w:ascii="3ds" w:hAnsi="3ds"/>
          <w:noProof/>
        </w:rPr>
        <w:drawing>
          <wp:inline distT="0" distB="0" distL="0" distR="0" wp14:anchorId="7C6B6F8E" wp14:editId="44D31093">
            <wp:extent cx="1978660" cy="1487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8660" cy="1487805"/>
                    </a:xfrm>
                    <a:prstGeom prst="rect">
                      <a:avLst/>
                    </a:prstGeom>
                    <a:noFill/>
                    <a:ln>
                      <a:noFill/>
                    </a:ln>
                  </pic:spPr>
                </pic:pic>
              </a:graphicData>
            </a:graphic>
          </wp:inline>
        </w:drawing>
      </w:r>
    </w:p>
    <w:p w14:paraId="15F0F628" w14:textId="0016B7C0" w:rsidR="00A9051D" w:rsidRPr="00602E61" w:rsidRDefault="00A9051D" w:rsidP="00A9051D">
      <w:pPr>
        <w:ind w:left="360"/>
        <w:jc w:val="center"/>
        <w:rPr>
          <w:rFonts w:ascii="3ds" w:hAnsi="3ds"/>
          <w:sz w:val="36"/>
          <w:szCs w:val="36"/>
        </w:rPr>
      </w:pPr>
      <w:r w:rsidRPr="00602E61">
        <w:rPr>
          <w:rFonts w:ascii="3ds" w:hAnsi="3ds"/>
          <w:sz w:val="36"/>
          <w:szCs w:val="36"/>
        </w:rPr>
        <w:t>556 Electrical Characteristics</w:t>
      </w:r>
    </w:p>
    <w:p w14:paraId="0293E3AC" w14:textId="7DEBB5C6" w:rsidR="00A9051D" w:rsidRPr="00602E61" w:rsidRDefault="00A9051D" w:rsidP="00A9051D">
      <w:pPr>
        <w:ind w:left="360"/>
        <w:jc w:val="center"/>
        <w:rPr>
          <w:rFonts w:ascii="3ds" w:hAnsi="3ds"/>
          <w:sz w:val="36"/>
          <w:szCs w:val="36"/>
        </w:rPr>
      </w:pPr>
      <w:r w:rsidRPr="00602E61">
        <w:rPr>
          <w:rFonts w:ascii="3ds" w:hAnsi="3ds"/>
          <w:noProof/>
        </w:rPr>
        <w:drawing>
          <wp:inline distT="0" distB="0" distL="0" distR="0" wp14:anchorId="1F6B25FB" wp14:editId="57D27F7D">
            <wp:extent cx="3426842" cy="3807725"/>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3920" cy="3837813"/>
                    </a:xfrm>
                    <a:prstGeom prst="rect">
                      <a:avLst/>
                    </a:prstGeom>
                    <a:noFill/>
                    <a:ln>
                      <a:noFill/>
                    </a:ln>
                  </pic:spPr>
                </pic:pic>
              </a:graphicData>
            </a:graphic>
          </wp:inline>
        </w:drawing>
      </w:r>
    </w:p>
    <w:p w14:paraId="33D0AF9E" w14:textId="6F22BB0A" w:rsidR="00A9051D" w:rsidRPr="00602E61" w:rsidRDefault="00A9051D" w:rsidP="00A9051D">
      <w:pPr>
        <w:ind w:left="360"/>
        <w:jc w:val="center"/>
        <w:rPr>
          <w:rFonts w:ascii="3ds" w:hAnsi="3ds"/>
          <w:sz w:val="36"/>
          <w:szCs w:val="36"/>
        </w:rPr>
      </w:pPr>
      <w:r w:rsidRPr="00602E61">
        <w:rPr>
          <w:rFonts w:ascii="3ds" w:hAnsi="3ds"/>
          <w:sz w:val="36"/>
          <w:szCs w:val="36"/>
        </w:rPr>
        <w:t>556 Ratings</w:t>
      </w:r>
    </w:p>
    <w:p w14:paraId="36EF916B" w14:textId="50A242BA" w:rsidR="00A9051D" w:rsidRPr="00602E61" w:rsidRDefault="00A9051D" w:rsidP="001F759F">
      <w:pPr>
        <w:ind w:left="360"/>
        <w:jc w:val="center"/>
        <w:rPr>
          <w:rFonts w:ascii="3ds" w:hAnsi="3ds"/>
          <w:sz w:val="36"/>
          <w:szCs w:val="36"/>
        </w:rPr>
      </w:pPr>
      <w:r w:rsidRPr="00602E61">
        <w:rPr>
          <w:rFonts w:ascii="3ds" w:hAnsi="3ds"/>
          <w:noProof/>
        </w:rPr>
        <w:drawing>
          <wp:inline distT="0" distB="0" distL="0" distR="0" wp14:anchorId="07D07DCE" wp14:editId="0B1FD07C">
            <wp:extent cx="4722125" cy="152460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4196" cy="1531727"/>
                    </a:xfrm>
                    <a:prstGeom prst="rect">
                      <a:avLst/>
                    </a:prstGeom>
                    <a:noFill/>
                    <a:ln>
                      <a:noFill/>
                    </a:ln>
                  </pic:spPr>
                </pic:pic>
              </a:graphicData>
            </a:graphic>
          </wp:inline>
        </w:drawing>
      </w:r>
    </w:p>
    <w:p w14:paraId="0D1E58A7" w14:textId="7907AB30" w:rsidR="00156806" w:rsidRPr="00602E61" w:rsidRDefault="00156806" w:rsidP="00D955A3">
      <w:pPr>
        <w:pStyle w:val="ListParagraph"/>
        <w:numPr>
          <w:ilvl w:val="0"/>
          <w:numId w:val="11"/>
        </w:numPr>
        <w:rPr>
          <w:rFonts w:ascii="3ds" w:hAnsi="3ds"/>
          <w:b/>
          <w:bCs/>
          <w:color w:val="91DB9A"/>
          <w:sz w:val="40"/>
          <w:szCs w:val="40"/>
        </w:rPr>
      </w:pPr>
      <w:r w:rsidRPr="00602E61">
        <w:rPr>
          <w:rFonts w:ascii="3ds" w:hAnsi="3ds"/>
          <w:b/>
          <w:bCs/>
          <w:color w:val="91DB9A"/>
          <w:sz w:val="40"/>
          <w:szCs w:val="40"/>
        </w:rPr>
        <w:lastRenderedPageBreak/>
        <w:t>Motor Datasheet</w:t>
      </w:r>
    </w:p>
    <w:p w14:paraId="4E994286" w14:textId="363F5AFB" w:rsidR="001F759F" w:rsidRPr="00602E61" w:rsidRDefault="001F759F" w:rsidP="001F759F">
      <w:pPr>
        <w:pStyle w:val="ListParagraph"/>
        <w:ind w:left="1080"/>
        <w:rPr>
          <w:rFonts w:ascii="3ds" w:hAnsi="3ds"/>
          <w:b/>
          <w:bCs/>
          <w:color w:val="91DB9A"/>
          <w:sz w:val="40"/>
          <w:szCs w:val="40"/>
        </w:rPr>
      </w:pPr>
      <w:r w:rsidRPr="00602E61">
        <w:rPr>
          <w:rFonts w:ascii="3ds" w:hAnsi="3ds"/>
          <w:noProof/>
        </w:rPr>
        <w:drawing>
          <wp:anchor distT="0" distB="0" distL="114300" distR="114300" simplePos="0" relativeHeight="251699200" behindDoc="0" locked="0" layoutInCell="1" allowOverlap="1" wp14:anchorId="4E880617" wp14:editId="3792237B">
            <wp:simplePos x="0" y="0"/>
            <wp:positionH relativeFrom="margin">
              <wp:align>right</wp:align>
            </wp:positionH>
            <wp:positionV relativeFrom="paragraph">
              <wp:posOffset>68580</wp:posOffset>
            </wp:positionV>
            <wp:extent cx="5913818" cy="708660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3818"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82765" w14:textId="77777777" w:rsidR="001F759F" w:rsidRPr="00602E61" w:rsidRDefault="001F759F">
      <w:pPr>
        <w:rPr>
          <w:rFonts w:ascii="3ds" w:hAnsi="3ds"/>
          <w:b/>
          <w:bCs/>
          <w:color w:val="91DB9A"/>
          <w:sz w:val="40"/>
          <w:szCs w:val="40"/>
        </w:rPr>
      </w:pPr>
      <w:r w:rsidRPr="00602E61">
        <w:rPr>
          <w:rFonts w:ascii="3ds" w:hAnsi="3ds"/>
          <w:b/>
          <w:bCs/>
          <w:color w:val="91DB9A"/>
          <w:sz w:val="40"/>
          <w:szCs w:val="40"/>
        </w:rPr>
        <w:br w:type="page"/>
      </w:r>
    </w:p>
    <w:p w14:paraId="38FF94AD" w14:textId="61A7DD85" w:rsidR="001F759F" w:rsidRPr="00602E61" w:rsidRDefault="001F759F">
      <w:pPr>
        <w:rPr>
          <w:rFonts w:ascii="3ds" w:hAnsi="3ds"/>
          <w:b/>
          <w:bCs/>
          <w:color w:val="91DB9A"/>
          <w:sz w:val="40"/>
          <w:szCs w:val="40"/>
        </w:rPr>
      </w:pPr>
      <w:r w:rsidRPr="00602E61">
        <w:rPr>
          <w:rFonts w:ascii="3ds" w:hAnsi="3ds"/>
          <w:noProof/>
        </w:rPr>
        <w:lastRenderedPageBreak/>
        <w:drawing>
          <wp:inline distT="0" distB="0" distL="0" distR="0" wp14:anchorId="61D8AE9A" wp14:editId="0C71BF92">
            <wp:extent cx="5938608" cy="7391400"/>
            <wp:effectExtent l="0" t="0" r="508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5761" cy="7400303"/>
                    </a:xfrm>
                    <a:prstGeom prst="rect">
                      <a:avLst/>
                    </a:prstGeom>
                    <a:noFill/>
                    <a:ln>
                      <a:noFill/>
                    </a:ln>
                  </pic:spPr>
                </pic:pic>
              </a:graphicData>
            </a:graphic>
          </wp:inline>
        </w:drawing>
      </w:r>
      <w:r w:rsidRPr="00602E61">
        <w:rPr>
          <w:rFonts w:ascii="3ds" w:hAnsi="3ds"/>
          <w:b/>
          <w:bCs/>
          <w:color w:val="91DB9A"/>
          <w:sz w:val="40"/>
          <w:szCs w:val="40"/>
        </w:rPr>
        <w:br w:type="page"/>
      </w:r>
    </w:p>
    <w:p w14:paraId="75C992B7" w14:textId="2E4C2EA3" w:rsidR="00156806" w:rsidRPr="00602E61" w:rsidRDefault="00D955A3" w:rsidP="00D955A3">
      <w:pPr>
        <w:pStyle w:val="ListParagraph"/>
        <w:numPr>
          <w:ilvl w:val="0"/>
          <w:numId w:val="11"/>
        </w:numPr>
        <w:rPr>
          <w:rFonts w:ascii="3ds" w:hAnsi="3ds"/>
          <w:b/>
          <w:bCs/>
          <w:color w:val="91DB9A"/>
          <w:sz w:val="40"/>
          <w:szCs w:val="40"/>
        </w:rPr>
      </w:pPr>
      <w:r w:rsidRPr="00602E61">
        <w:rPr>
          <w:rFonts w:ascii="3ds" w:hAnsi="3ds"/>
          <w:b/>
          <w:bCs/>
          <w:color w:val="91DB9A"/>
          <w:sz w:val="40"/>
          <w:szCs w:val="40"/>
        </w:rPr>
        <w:lastRenderedPageBreak/>
        <w:t>Motor Driver Circuit</w:t>
      </w:r>
    </w:p>
    <w:p w14:paraId="002801AB" w14:textId="3BA5E899" w:rsidR="00F03942" w:rsidRPr="00602E61" w:rsidRDefault="00F03942" w:rsidP="00F03942">
      <w:pPr>
        <w:pStyle w:val="ListParagraph"/>
        <w:ind w:left="1080"/>
        <w:rPr>
          <w:rFonts w:ascii="3ds" w:hAnsi="3ds"/>
          <w:b/>
          <w:bCs/>
          <w:color w:val="91DB9A"/>
          <w:sz w:val="40"/>
          <w:szCs w:val="40"/>
        </w:rPr>
      </w:pPr>
      <w:r w:rsidRPr="00602E61">
        <w:rPr>
          <w:rFonts w:ascii="3ds" w:hAnsi="3ds"/>
          <w:noProof/>
        </w:rPr>
        <w:drawing>
          <wp:anchor distT="0" distB="0" distL="114300" distR="114300" simplePos="0" relativeHeight="251700224" behindDoc="0" locked="0" layoutInCell="1" allowOverlap="1" wp14:anchorId="12D98BD2" wp14:editId="7C643208">
            <wp:simplePos x="0" y="0"/>
            <wp:positionH relativeFrom="margin">
              <wp:align>center</wp:align>
            </wp:positionH>
            <wp:positionV relativeFrom="margin">
              <wp:align>center</wp:align>
            </wp:positionV>
            <wp:extent cx="5119370" cy="7219950"/>
            <wp:effectExtent l="0" t="0" r="5080" b="0"/>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9370" cy="7219950"/>
                    </a:xfrm>
                    <a:prstGeom prst="rect">
                      <a:avLst/>
                    </a:prstGeom>
                    <a:noFill/>
                    <a:ln>
                      <a:noFill/>
                    </a:ln>
                  </pic:spPr>
                </pic:pic>
              </a:graphicData>
            </a:graphic>
          </wp:anchor>
        </w:drawing>
      </w:r>
    </w:p>
    <w:p w14:paraId="4171E387" w14:textId="77777777" w:rsidR="00F03942" w:rsidRPr="00602E61" w:rsidRDefault="00F03942">
      <w:pPr>
        <w:rPr>
          <w:rFonts w:ascii="3ds" w:hAnsi="3ds"/>
          <w:b/>
          <w:bCs/>
          <w:color w:val="91DB9A"/>
          <w:sz w:val="40"/>
          <w:szCs w:val="40"/>
        </w:rPr>
      </w:pPr>
      <w:r w:rsidRPr="00602E61">
        <w:rPr>
          <w:rFonts w:ascii="3ds" w:hAnsi="3ds"/>
          <w:b/>
          <w:bCs/>
          <w:color w:val="91DB9A"/>
          <w:sz w:val="40"/>
          <w:szCs w:val="40"/>
        </w:rPr>
        <w:br w:type="page"/>
      </w:r>
    </w:p>
    <w:p w14:paraId="562F17B2" w14:textId="316FF024" w:rsidR="00F03942" w:rsidRPr="00602E61" w:rsidRDefault="00F03942">
      <w:pPr>
        <w:rPr>
          <w:rFonts w:ascii="3ds" w:hAnsi="3ds"/>
          <w:b/>
          <w:bCs/>
          <w:color w:val="91DB9A"/>
          <w:sz w:val="40"/>
          <w:szCs w:val="40"/>
        </w:rPr>
      </w:pPr>
      <w:r w:rsidRPr="00602E61">
        <w:rPr>
          <w:rFonts w:ascii="3ds" w:hAnsi="3ds"/>
          <w:noProof/>
        </w:rPr>
        <w:lastRenderedPageBreak/>
        <w:drawing>
          <wp:anchor distT="0" distB="0" distL="114300" distR="114300" simplePos="0" relativeHeight="251701248" behindDoc="0" locked="0" layoutInCell="1" allowOverlap="1" wp14:anchorId="538E7140" wp14:editId="738B507A">
            <wp:simplePos x="0" y="0"/>
            <wp:positionH relativeFrom="margin">
              <wp:align>center</wp:align>
            </wp:positionH>
            <wp:positionV relativeFrom="margin">
              <wp:align>center</wp:align>
            </wp:positionV>
            <wp:extent cx="5674360" cy="7981950"/>
            <wp:effectExtent l="0" t="0" r="2540" b="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4360" cy="7981950"/>
                    </a:xfrm>
                    <a:prstGeom prst="rect">
                      <a:avLst/>
                    </a:prstGeom>
                    <a:noFill/>
                    <a:ln>
                      <a:noFill/>
                    </a:ln>
                  </pic:spPr>
                </pic:pic>
              </a:graphicData>
            </a:graphic>
          </wp:anchor>
        </w:drawing>
      </w:r>
      <w:r w:rsidRPr="00602E61">
        <w:rPr>
          <w:rFonts w:ascii="3ds" w:hAnsi="3ds"/>
          <w:b/>
          <w:bCs/>
          <w:color w:val="91DB9A"/>
          <w:sz w:val="40"/>
          <w:szCs w:val="40"/>
        </w:rPr>
        <w:br w:type="page"/>
      </w:r>
    </w:p>
    <w:p w14:paraId="16C21C6C" w14:textId="0E8D5773" w:rsidR="007E078A" w:rsidRPr="00602E61" w:rsidRDefault="004F3792">
      <w:pPr>
        <w:rPr>
          <w:rFonts w:ascii="3ds" w:hAnsi="3ds"/>
          <w:b/>
          <w:bCs/>
          <w:color w:val="91DB9A"/>
          <w:sz w:val="40"/>
          <w:szCs w:val="40"/>
        </w:rPr>
      </w:pPr>
      <w:r w:rsidRPr="00602E61">
        <w:rPr>
          <w:rFonts w:ascii="3ds" w:hAnsi="3ds"/>
          <w:noProof/>
        </w:rPr>
        <w:lastRenderedPageBreak/>
        <w:drawing>
          <wp:anchor distT="0" distB="0" distL="114300" distR="114300" simplePos="0" relativeHeight="251703296" behindDoc="0" locked="0" layoutInCell="1" allowOverlap="1" wp14:anchorId="5F609950" wp14:editId="0E7C539A">
            <wp:simplePos x="0" y="0"/>
            <wp:positionH relativeFrom="margin">
              <wp:align>right</wp:align>
            </wp:positionH>
            <wp:positionV relativeFrom="page">
              <wp:posOffset>5257800</wp:posOffset>
            </wp:positionV>
            <wp:extent cx="5943600" cy="232918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anchor>
        </w:drawing>
      </w:r>
      <w:r w:rsidR="007E078A" w:rsidRPr="00602E61">
        <w:rPr>
          <w:rFonts w:ascii="3ds" w:hAnsi="3ds"/>
          <w:noProof/>
        </w:rPr>
        <w:drawing>
          <wp:anchor distT="0" distB="0" distL="114300" distR="114300" simplePos="0" relativeHeight="251702272" behindDoc="0" locked="0" layoutInCell="1" allowOverlap="1" wp14:anchorId="721087AB" wp14:editId="395ECAC8">
            <wp:simplePos x="0" y="0"/>
            <wp:positionH relativeFrom="margin">
              <wp:align>center</wp:align>
            </wp:positionH>
            <wp:positionV relativeFrom="margin">
              <wp:posOffset>57150</wp:posOffset>
            </wp:positionV>
            <wp:extent cx="5372735" cy="3314700"/>
            <wp:effectExtent l="0" t="0" r="0" b="0"/>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6060"/>
                    <a:stretch/>
                  </pic:blipFill>
                  <pic:spPr bwMode="auto">
                    <a:xfrm>
                      <a:off x="0" y="0"/>
                      <a:ext cx="5372735" cy="3314700"/>
                    </a:xfrm>
                    <a:prstGeom prst="rect">
                      <a:avLst/>
                    </a:prstGeom>
                    <a:noFill/>
                    <a:ln>
                      <a:noFill/>
                    </a:ln>
                    <a:extLst>
                      <a:ext uri="{53640926-AAD7-44D8-BBD7-CCE9431645EC}">
                        <a14:shadowObscured xmlns:a14="http://schemas.microsoft.com/office/drawing/2010/main"/>
                      </a:ext>
                    </a:extLst>
                  </pic:spPr>
                </pic:pic>
              </a:graphicData>
            </a:graphic>
          </wp:anchor>
        </w:drawing>
      </w:r>
      <w:r w:rsidR="007E078A" w:rsidRPr="00602E61">
        <w:rPr>
          <w:rFonts w:ascii="3ds" w:hAnsi="3ds"/>
          <w:b/>
          <w:bCs/>
          <w:color w:val="91DB9A"/>
          <w:sz w:val="40"/>
          <w:szCs w:val="40"/>
        </w:rPr>
        <w:br w:type="page"/>
      </w:r>
    </w:p>
    <w:p w14:paraId="67ECDE20" w14:textId="58CB04E3" w:rsidR="00D955A3" w:rsidRPr="00602E61" w:rsidRDefault="00D955A3" w:rsidP="00D955A3">
      <w:pPr>
        <w:pStyle w:val="ListParagraph"/>
        <w:numPr>
          <w:ilvl w:val="0"/>
          <w:numId w:val="11"/>
        </w:numPr>
        <w:rPr>
          <w:rFonts w:ascii="3ds" w:hAnsi="3ds"/>
          <w:b/>
          <w:color w:val="91DB9A"/>
          <w:sz w:val="40"/>
          <w:szCs w:val="40"/>
        </w:rPr>
      </w:pPr>
      <w:r w:rsidRPr="00602E61">
        <w:rPr>
          <w:rFonts w:ascii="3ds" w:hAnsi="3ds"/>
          <w:b/>
          <w:bCs/>
          <w:color w:val="91DB9A"/>
          <w:sz w:val="40"/>
          <w:szCs w:val="40"/>
        </w:rPr>
        <w:lastRenderedPageBreak/>
        <w:t>MOSFET Datasheet</w:t>
      </w:r>
      <w:r w:rsidR="00E91C54" w:rsidRPr="00602E61">
        <w:rPr>
          <w:rFonts w:ascii="3ds" w:hAnsi="3ds"/>
          <w:b/>
          <w:bCs/>
          <w:color w:val="91DB9A"/>
          <w:sz w:val="40"/>
          <w:szCs w:val="40"/>
        </w:rPr>
        <w:t xml:space="preserve"> STB55NF06L</w:t>
      </w:r>
    </w:p>
    <w:p w14:paraId="3E43D1E9" w14:textId="77777777" w:rsidR="00E91C54" w:rsidRPr="00602E61" w:rsidRDefault="00E91C54" w:rsidP="00E91C54">
      <w:pPr>
        <w:pStyle w:val="ListParagraph"/>
        <w:ind w:left="1080"/>
        <w:jc w:val="center"/>
        <w:rPr>
          <w:rFonts w:ascii="3ds" w:hAnsi="3ds"/>
          <w:sz w:val="36"/>
          <w:szCs w:val="36"/>
        </w:rPr>
      </w:pPr>
    </w:p>
    <w:p w14:paraId="12332CD9" w14:textId="3C27E079" w:rsidR="00E91C54" w:rsidRPr="00602E61" w:rsidRDefault="00E91C54" w:rsidP="00E91C54">
      <w:pPr>
        <w:pStyle w:val="ListParagraph"/>
        <w:ind w:left="1080"/>
        <w:jc w:val="center"/>
        <w:rPr>
          <w:rFonts w:ascii="3ds" w:hAnsi="3ds"/>
          <w:sz w:val="36"/>
          <w:szCs w:val="36"/>
        </w:rPr>
      </w:pPr>
      <w:r w:rsidRPr="00602E61">
        <w:rPr>
          <w:rFonts w:ascii="3ds" w:hAnsi="3ds"/>
          <w:noProof/>
        </w:rPr>
        <w:drawing>
          <wp:anchor distT="0" distB="0" distL="114300" distR="114300" simplePos="0" relativeHeight="251704320" behindDoc="0" locked="0" layoutInCell="1" allowOverlap="1" wp14:anchorId="6A04FE47" wp14:editId="25E4E176">
            <wp:simplePos x="0" y="0"/>
            <wp:positionH relativeFrom="margin">
              <wp:align>right</wp:align>
            </wp:positionH>
            <wp:positionV relativeFrom="margin">
              <wp:posOffset>1009650</wp:posOffset>
            </wp:positionV>
            <wp:extent cx="5943600" cy="2517775"/>
            <wp:effectExtent l="0" t="0" r="0" b="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anchor>
        </w:drawing>
      </w:r>
      <w:r w:rsidRPr="00602E61">
        <w:rPr>
          <w:rFonts w:ascii="3ds" w:hAnsi="3ds"/>
          <w:sz w:val="36"/>
          <w:szCs w:val="36"/>
        </w:rPr>
        <w:t>ON/OFF STATES CHARACTERISTICS</w:t>
      </w:r>
    </w:p>
    <w:p w14:paraId="0DB7A245" w14:textId="08969705" w:rsidR="00E91C54" w:rsidRPr="00602E61" w:rsidRDefault="00E91C54" w:rsidP="00E91C54">
      <w:pPr>
        <w:pStyle w:val="ListParagraph"/>
        <w:ind w:left="1080"/>
        <w:jc w:val="center"/>
        <w:rPr>
          <w:rFonts w:ascii="3ds" w:hAnsi="3ds"/>
          <w:sz w:val="36"/>
          <w:szCs w:val="36"/>
        </w:rPr>
      </w:pPr>
    </w:p>
    <w:p w14:paraId="73FBD342" w14:textId="4B3C48C5" w:rsidR="00E91C54" w:rsidRPr="00602E61" w:rsidRDefault="00E91C54" w:rsidP="00E91C54">
      <w:pPr>
        <w:pStyle w:val="ListParagraph"/>
        <w:ind w:left="1080"/>
        <w:jc w:val="center"/>
        <w:rPr>
          <w:rFonts w:ascii="3ds" w:hAnsi="3ds"/>
          <w:sz w:val="36"/>
          <w:szCs w:val="36"/>
        </w:rPr>
      </w:pPr>
    </w:p>
    <w:p w14:paraId="559CB7E6" w14:textId="63523002" w:rsidR="00E91C54" w:rsidRPr="00602E61" w:rsidRDefault="00E91C54" w:rsidP="00E91C54">
      <w:pPr>
        <w:pStyle w:val="ListParagraph"/>
        <w:ind w:left="1080"/>
        <w:jc w:val="center"/>
        <w:rPr>
          <w:rFonts w:ascii="3ds" w:hAnsi="3ds"/>
          <w:b/>
          <w:color w:val="91DB9A"/>
          <w:sz w:val="40"/>
          <w:szCs w:val="40"/>
        </w:rPr>
      </w:pPr>
      <w:r w:rsidRPr="00602E61">
        <w:rPr>
          <w:rFonts w:ascii="3ds" w:hAnsi="3ds"/>
          <w:noProof/>
        </w:rPr>
        <w:drawing>
          <wp:anchor distT="0" distB="0" distL="114300" distR="114300" simplePos="0" relativeHeight="251705344" behindDoc="0" locked="0" layoutInCell="1" allowOverlap="1" wp14:anchorId="5620D961" wp14:editId="6308AE9E">
            <wp:simplePos x="0" y="0"/>
            <wp:positionH relativeFrom="margin">
              <wp:align>right</wp:align>
            </wp:positionH>
            <wp:positionV relativeFrom="margin">
              <wp:posOffset>4465955</wp:posOffset>
            </wp:positionV>
            <wp:extent cx="5943600" cy="3062605"/>
            <wp:effectExtent l="0" t="0" r="0" b="4445"/>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anchor>
        </w:drawing>
      </w:r>
      <w:r w:rsidRPr="00602E61">
        <w:rPr>
          <w:rFonts w:ascii="3ds" w:hAnsi="3ds"/>
          <w:sz w:val="36"/>
          <w:szCs w:val="36"/>
        </w:rPr>
        <w:t>ELECTRICAL CHARACTERISTICS</w:t>
      </w:r>
    </w:p>
    <w:p w14:paraId="67617BB6" w14:textId="77777777" w:rsidR="00E91C54" w:rsidRPr="00602E61" w:rsidRDefault="00E91C54">
      <w:pPr>
        <w:rPr>
          <w:rFonts w:ascii="3ds" w:hAnsi="3ds"/>
          <w:sz w:val="36"/>
          <w:szCs w:val="36"/>
        </w:rPr>
      </w:pPr>
      <w:r w:rsidRPr="00602E61">
        <w:rPr>
          <w:rFonts w:ascii="3ds" w:hAnsi="3ds"/>
          <w:sz w:val="36"/>
          <w:szCs w:val="36"/>
        </w:rPr>
        <w:br w:type="page"/>
      </w:r>
    </w:p>
    <w:p w14:paraId="3F3B7CBF" w14:textId="0899F04C" w:rsidR="00E91C54" w:rsidRPr="00602E61" w:rsidRDefault="00E91C54" w:rsidP="00E91C54">
      <w:pPr>
        <w:pStyle w:val="ListParagraph"/>
        <w:ind w:left="1080"/>
        <w:jc w:val="center"/>
        <w:rPr>
          <w:rFonts w:ascii="3ds" w:hAnsi="3ds"/>
          <w:b/>
          <w:color w:val="91DB9A"/>
          <w:sz w:val="40"/>
          <w:szCs w:val="40"/>
        </w:rPr>
      </w:pPr>
      <w:r w:rsidRPr="00602E61">
        <w:rPr>
          <w:rFonts w:ascii="3ds" w:hAnsi="3ds"/>
          <w:noProof/>
        </w:rPr>
        <w:lastRenderedPageBreak/>
        <w:drawing>
          <wp:anchor distT="0" distB="0" distL="114300" distR="114300" simplePos="0" relativeHeight="251706368" behindDoc="0" locked="0" layoutInCell="1" allowOverlap="1" wp14:anchorId="4540360E" wp14:editId="14A452B4">
            <wp:simplePos x="0" y="0"/>
            <wp:positionH relativeFrom="margin">
              <wp:align>right</wp:align>
            </wp:positionH>
            <wp:positionV relativeFrom="margin">
              <wp:posOffset>381000</wp:posOffset>
            </wp:positionV>
            <wp:extent cx="5943600" cy="1732915"/>
            <wp:effectExtent l="0" t="0" r="0" b="635"/>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32915"/>
                    </a:xfrm>
                    <a:prstGeom prst="rect">
                      <a:avLst/>
                    </a:prstGeom>
                    <a:noFill/>
                    <a:ln>
                      <a:noFill/>
                    </a:ln>
                  </pic:spPr>
                </pic:pic>
              </a:graphicData>
            </a:graphic>
          </wp:anchor>
        </w:drawing>
      </w:r>
      <w:r w:rsidRPr="00602E61">
        <w:rPr>
          <w:rFonts w:ascii="3ds" w:hAnsi="3ds"/>
          <w:sz w:val="36"/>
          <w:szCs w:val="36"/>
        </w:rPr>
        <w:t>SWITCHING TIMES</w:t>
      </w:r>
    </w:p>
    <w:p w14:paraId="0F57B834" w14:textId="347DB0FF" w:rsidR="00E91C54" w:rsidRPr="00602E61" w:rsidRDefault="00E91C54">
      <w:pPr>
        <w:rPr>
          <w:rFonts w:ascii="3ds" w:hAnsi="3ds"/>
          <w:b/>
          <w:bCs/>
          <w:color w:val="91DB9A"/>
          <w:sz w:val="40"/>
          <w:szCs w:val="40"/>
        </w:rPr>
      </w:pPr>
    </w:p>
    <w:p w14:paraId="54FBE427" w14:textId="3F9C061C" w:rsidR="00D305C1" w:rsidRPr="00602E61" w:rsidRDefault="00D305C1" w:rsidP="00D305C1">
      <w:pPr>
        <w:jc w:val="center"/>
        <w:rPr>
          <w:rFonts w:ascii="3ds" w:hAnsi="3ds"/>
          <w:sz w:val="36"/>
          <w:szCs w:val="36"/>
        </w:rPr>
      </w:pPr>
      <w:r w:rsidRPr="00602E61">
        <w:rPr>
          <w:rFonts w:ascii="3ds" w:hAnsi="3ds"/>
          <w:sz w:val="36"/>
          <w:szCs w:val="36"/>
        </w:rPr>
        <w:t>SOURCE DRAIN DIODE</w:t>
      </w:r>
    </w:p>
    <w:p w14:paraId="5FA325A1" w14:textId="1871983B" w:rsidR="00D305C1" w:rsidRPr="00602E61" w:rsidRDefault="00D305C1" w:rsidP="00D305C1">
      <w:pPr>
        <w:jc w:val="center"/>
        <w:rPr>
          <w:rFonts w:ascii="3ds" w:hAnsi="3ds"/>
          <w:sz w:val="36"/>
          <w:szCs w:val="36"/>
        </w:rPr>
      </w:pPr>
      <w:r w:rsidRPr="00602E61">
        <w:rPr>
          <w:rFonts w:ascii="3ds" w:hAnsi="3ds"/>
          <w:noProof/>
        </w:rPr>
        <w:drawing>
          <wp:inline distT="0" distB="0" distL="0" distR="0" wp14:anchorId="2D137E82" wp14:editId="5DEC1D13">
            <wp:extent cx="5943600" cy="21234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123440"/>
                    </a:xfrm>
                    <a:prstGeom prst="rect">
                      <a:avLst/>
                    </a:prstGeom>
                    <a:noFill/>
                    <a:ln>
                      <a:noFill/>
                    </a:ln>
                  </pic:spPr>
                </pic:pic>
              </a:graphicData>
            </a:graphic>
          </wp:inline>
        </w:drawing>
      </w:r>
    </w:p>
    <w:p w14:paraId="61D1462A" w14:textId="77777777" w:rsidR="00D305C1" w:rsidRPr="00602E61" w:rsidRDefault="00D305C1">
      <w:pPr>
        <w:rPr>
          <w:rFonts w:ascii="3ds" w:hAnsi="3ds"/>
          <w:b/>
          <w:bCs/>
          <w:color w:val="91DB9A"/>
          <w:sz w:val="40"/>
          <w:szCs w:val="40"/>
        </w:rPr>
      </w:pPr>
    </w:p>
    <w:p w14:paraId="791D0249" w14:textId="77777777" w:rsidR="00D305C1" w:rsidRPr="00602E61" w:rsidRDefault="00D305C1">
      <w:pPr>
        <w:rPr>
          <w:rFonts w:ascii="3ds" w:hAnsi="3ds"/>
          <w:b/>
          <w:bCs/>
          <w:color w:val="91DB9A"/>
          <w:sz w:val="40"/>
          <w:szCs w:val="40"/>
        </w:rPr>
      </w:pPr>
      <w:r w:rsidRPr="00602E61">
        <w:rPr>
          <w:rFonts w:ascii="3ds" w:hAnsi="3ds"/>
          <w:b/>
          <w:bCs/>
          <w:color w:val="91DB9A"/>
          <w:sz w:val="40"/>
          <w:szCs w:val="40"/>
        </w:rPr>
        <w:br w:type="page"/>
      </w:r>
    </w:p>
    <w:p w14:paraId="4F56F50D" w14:textId="68ED9943" w:rsidR="001E794E" w:rsidRPr="00602E61" w:rsidRDefault="001E794E" w:rsidP="00D955A3">
      <w:pPr>
        <w:pStyle w:val="ListParagraph"/>
        <w:numPr>
          <w:ilvl w:val="0"/>
          <w:numId w:val="11"/>
        </w:numPr>
        <w:rPr>
          <w:rFonts w:ascii="3ds" w:hAnsi="3ds"/>
          <w:b/>
          <w:color w:val="91DB9A"/>
          <w:sz w:val="40"/>
          <w:szCs w:val="40"/>
        </w:rPr>
      </w:pPr>
      <w:r w:rsidRPr="00602E61">
        <w:rPr>
          <w:rFonts w:ascii="3ds" w:hAnsi="3ds"/>
          <w:b/>
          <w:bCs/>
          <w:color w:val="91DB9A"/>
          <w:sz w:val="40"/>
          <w:szCs w:val="40"/>
        </w:rPr>
        <w:lastRenderedPageBreak/>
        <w:t>UV-C Tube Datasheet</w:t>
      </w:r>
    </w:p>
    <w:p w14:paraId="7E1D8B28" w14:textId="58CB1AB1" w:rsidR="00D305C1" w:rsidRPr="00602E61" w:rsidRDefault="00D305C1" w:rsidP="00D305C1">
      <w:pPr>
        <w:pStyle w:val="ListParagraph"/>
        <w:ind w:left="1080"/>
        <w:rPr>
          <w:rFonts w:ascii="3ds" w:hAnsi="3ds"/>
          <w:b/>
          <w:color w:val="91DB9A"/>
          <w:sz w:val="40"/>
          <w:szCs w:val="40"/>
        </w:rPr>
      </w:pPr>
      <w:r w:rsidRPr="00602E61">
        <w:rPr>
          <w:rFonts w:ascii="3ds" w:hAnsi="3ds"/>
          <w:noProof/>
        </w:rPr>
        <w:drawing>
          <wp:anchor distT="0" distB="0" distL="114300" distR="114300" simplePos="0" relativeHeight="251707392" behindDoc="0" locked="0" layoutInCell="1" allowOverlap="1" wp14:anchorId="123C7B99" wp14:editId="60762533">
            <wp:simplePos x="1600200" y="1295400"/>
            <wp:positionH relativeFrom="margin">
              <wp:align>center</wp:align>
            </wp:positionH>
            <wp:positionV relativeFrom="margin">
              <wp:align>center</wp:align>
            </wp:positionV>
            <wp:extent cx="5734050" cy="4972050"/>
            <wp:effectExtent l="0" t="0" r="0" b="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972050"/>
                    </a:xfrm>
                    <a:prstGeom prst="rect">
                      <a:avLst/>
                    </a:prstGeom>
                    <a:noFill/>
                    <a:ln>
                      <a:noFill/>
                    </a:ln>
                  </pic:spPr>
                </pic:pic>
              </a:graphicData>
            </a:graphic>
          </wp:anchor>
        </w:drawing>
      </w:r>
    </w:p>
    <w:p w14:paraId="782EB142" w14:textId="67884224" w:rsidR="002B4923" w:rsidRPr="00602E61" w:rsidRDefault="002B4923" w:rsidP="00A53DD2">
      <w:pPr>
        <w:rPr>
          <w:rFonts w:ascii="3ds" w:eastAsia="Times New Roman" w:hAnsi="3ds" w:cs="Tahoma"/>
          <w:color w:val="333333"/>
          <w:sz w:val="28"/>
          <w:szCs w:val="28"/>
        </w:rPr>
      </w:pPr>
    </w:p>
    <w:sectPr w:rsidR="002B4923" w:rsidRPr="00602E61" w:rsidSect="009B2968">
      <w:headerReference w:type="default" r:id="rId39"/>
      <w:footerReference w:type="even" r:id="rId40"/>
      <w:footerReference w:type="default" r:id="rId41"/>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0CF47" w14:textId="77777777" w:rsidR="000D4845" w:rsidRDefault="000D4845" w:rsidP="009B2968">
      <w:r>
        <w:separator/>
      </w:r>
    </w:p>
  </w:endnote>
  <w:endnote w:type="continuationSeparator" w:id="0">
    <w:p w14:paraId="120AC828" w14:textId="77777777" w:rsidR="000D4845" w:rsidRDefault="000D4845"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3ds">
    <w:panose1 w:val="02000503020000020004"/>
    <w:charset w:val="00"/>
    <w:family w:val="auto"/>
    <w:pitch w:val="variable"/>
    <w:sig w:usb0="A00000AF" w:usb1="4000204A" w:usb2="00000000" w:usb3="00000000" w:csb0="0000009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3218877"/>
      <w:docPartObj>
        <w:docPartGallery w:val="Page Numbers (Bottom of Page)"/>
        <w:docPartUnique/>
      </w:docPartObj>
    </w:sdtPr>
    <w:sdtEndPr>
      <w:rPr>
        <w:rStyle w:val="PageNumber"/>
      </w:rPr>
    </w:sdtEndPr>
    <w:sdtContent>
      <w:p w14:paraId="43FDA084" w14:textId="77777777" w:rsidR="009B2968" w:rsidRDefault="009B2968"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03C60F" w14:textId="77777777" w:rsidR="009B2968" w:rsidRDefault="009B2968" w:rsidP="00E832AC">
    <w:pPr>
      <w:pStyle w:val="Footer"/>
    </w:pPr>
  </w:p>
  <w:p w14:paraId="3149189F" w14:textId="77777777" w:rsidR="00646C6A" w:rsidRDefault="00646C6A"/>
  <w:p w14:paraId="3B76D85E" w14:textId="77777777" w:rsidR="00646C6A" w:rsidRDefault="00646C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FD281A" w14:textId="77777777" w:rsidR="009B2968" w:rsidRDefault="00E832AC" w:rsidP="00E832AC">
    <w:pPr>
      <w:pStyle w:val="Footer"/>
      <w:rPr>
        <w:rStyle w:val="PageNumber"/>
      </w:rPr>
    </w:pPr>
    <w:r w:rsidRPr="00E832AC">
      <w:t>PAGE</w:t>
    </w:r>
    <w:r>
      <w:t xml:space="preserve">   </w:t>
    </w:r>
    <w:sdt>
      <w:sdtPr>
        <w:rPr>
          <w:rStyle w:val="PageNumber"/>
        </w:rPr>
        <w:id w:val="-601500411"/>
        <w:docPartObj>
          <w:docPartGallery w:val="Page Numbers (Bottom of Page)"/>
          <w:docPartUnique/>
        </w:docPartObj>
      </w:sdtPr>
      <w:sdtEndPr>
        <w:rPr>
          <w:rStyle w:val="PageNumber"/>
        </w:rPr>
      </w:sdtEndPr>
      <w:sdtContent>
        <w:r w:rsidR="009B2968">
          <w:rPr>
            <w:rStyle w:val="PageNumber"/>
          </w:rPr>
          <w:fldChar w:fldCharType="begin"/>
        </w:r>
        <w:r w:rsidR="009B2968">
          <w:rPr>
            <w:rStyle w:val="PageNumber"/>
          </w:rPr>
          <w:instrText xml:space="preserve"> PAGE </w:instrText>
        </w:r>
        <w:r w:rsidR="009B2968">
          <w:rPr>
            <w:rStyle w:val="PageNumber"/>
          </w:rPr>
          <w:fldChar w:fldCharType="separate"/>
        </w:r>
        <w:r w:rsidR="00A123DD">
          <w:rPr>
            <w:rStyle w:val="PageNumber"/>
            <w:noProof/>
          </w:rPr>
          <w:t>2</w:t>
        </w:r>
        <w:r w:rsidR="009B2968">
          <w:rPr>
            <w:rStyle w:val="PageNumber"/>
          </w:rPr>
          <w:fldChar w:fldCharType="end"/>
        </w:r>
      </w:sdtContent>
    </w:sdt>
  </w:p>
  <w:p w14:paraId="487B5E92" w14:textId="77777777" w:rsidR="00646C6A" w:rsidRDefault="00646C6A"/>
  <w:p w14:paraId="7B43394B" w14:textId="77777777" w:rsidR="00646C6A" w:rsidRDefault="00646C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B3717D" w14:textId="77777777" w:rsidR="000D4845" w:rsidRDefault="000D4845" w:rsidP="009B2968">
      <w:r>
        <w:separator/>
      </w:r>
    </w:p>
  </w:footnote>
  <w:footnote w:type="continuationSeparator" w:id="0">
    <w:p w14:paraId="70079092" w14:textId="77777777" w:rsidR="000D4845" w:rsidRDefault="000D4845"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4AD7E" w14:textId="5745D4DF" w:rsidR="009B2968" w:rsidRPr="009B2968" w:rsidRDefault="009B2968" w:rsidP="00E832AC">
    <w:pPr>
      <w:pStyle w:val="Header"/>
    </w:pPr>
    <w:r w:rsidRPr="00E44B70">
      <w:rPr>
        <w:noProof/>
        <w:lang w:eastAsia="en-AU"/>
      </w:rPr>
      <mc:AlternateContent>
        <mc:Choice Requires="wps">
          <w:drawing>
            <wp:inline distT="0" distB="0" distL="0" distR="0" wp14:anchorId="6C32A7CE" wp14:editId="2118D6C2">
              <wp:extent cx="4370120" cy="45719"/>
              <wp:effectExtent l="0" t="0" r="0" b="0"/>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70120" cy="45719"/>
                      </a:xfrm>
                      <a:prstGeom prst="rect">
                        <a:avLst/>
                      </a:prstGeom>
                      <a:solidFill>
                        <a:srgbClr val="91DB9A"/>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014076C3" w14:textId="77777777" w:rsidR="00696260" w:rsidRDefault="00696260" w:rsidP="00696260">
                          <w:pPr>
                            <w:jc w:val="cente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6C32A7CE" id="Rectangle 5" o:spid="_x0000_s1028" style="width:344.1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" fillcolor="#91db9a" stroked="f" strokeweight="2pt">
              <v:stroke miterlimit="4"/>
              <v:textbox inset="3pt,3pt,3pt,3pt">
                <w:txbxContent>
                  <w:p w14:paraId="014076C3" w14:textId="77777777" w:rsidR="00696260" w:rsidRDefault="00696260" w:rsidP="00696260">
                    <w:pPr>
                      <w:jc w:val="center"/>
                    </w:pPr>
                  </w:p>
                </w:txbxContent>
              </v:textbox>
              <w10:anchorlock/>
            </v:rect>
          </w:pict>
        </mc:Fallback>
      </mc:AlternateContent>
    </w:r>
    <w:r>
      <w:t xml:space="preserve">      </w:t>
    </w:r>
    <w:r w:rsidR="00650955">
      <w:t>JEMMA CLEANING BOT</w:t>
    </w:r>
  </w:p>
  <w:p w14:paraId="7F9A8538" w14:textId="77777777" w:rsidR="00646C6A" w:rsidRDefault="00646C6A"/>
  <w:p w14:paraId="476123A5" w14:textId="77777777" w:rsidR="00646C6A" w:rsidRDefault="00646C6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7237F"/>
    <w:multiLevelType w:val="hybridMultilevel"/>
    <w:tmpl w:val="CABABC30"/>
    <w:lvl w:ilvl="0" w:tplc="C97ADB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23DFF"/>
    <w:multiLevelType w:val="hybridMultilevel"/>
    <w:tmpl w:val="C09A5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B3686"/>
    <w:multiLevelType w:val="hybridMultilevel"/>
    <w:tmpl w:val="D61A5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461C04"/>
    <w:multiLevelType w:val="hybridMultilevel"/>
    <w:tmpl w:val="A6FA6526"/>
    <w:lvl w:ilvl="0" w:tplc="CF42D61C">
      <w:start w:val="4"/>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51512"/>
    <w:multiLevelType w:val="hybridMultilevel"/>
    <w:tmpl w:val="02D61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FE03B0"/>
    <w:multiLevelType w:val="hybridMultilevel"/>
    <w:tmpl w:val="49D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836506"/>
    <w:multiLevelType w:val="hybridMultilevel"/>
    <w:tmpl w:val="C9E2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401D2"/>
    <w:multiLevelType w:val="hybridMultilevel"/>
    <w:tmpl w:val="29DC63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DB524C8"/>
    <w:multiLevelType w:val="hybridMultilevel"/>
    <w:tmpl w:val="3D845586"/>
    <w:lvl w:ilvl="0" w:tplc="2F288838">
      <w:start w:val="1"/>
      <w:numFmt w:val="decimal"/>
      <w:lvlText w:val="%1."/>
      <w:lvlJc w:val="left"/>
      <w:pPr>
        <w:ind w:left="1080" w:hanging="720"/>
      </w:pPr>
      <w:rPr>
        <w:rFonts w:hint="default"/>
        <w:color w:val="76F6A7"/>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85F68"/>
    <w:multiLevelType w:val="hybridMultilevel"/>
    <w:tmpl w:val="3DFAEB06"/>
    <w:lvl w:ilvl="0" w:tplc="FC10832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F3544A"/>
    <w:multiLevelType w:val="hybridMultilevel"/>
    <w:tmpl w:val="DE40BC3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43C342D0"/>
    <w:multiLevelType w:val="hybridMultilevel"/>
    <w:tmpl w:val="05701694"/>
    <w:lvl w:ilvl="0" w:tplc="C97ADB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291E81"/>
    <w:multiLevelType w:val="hybridMultilevel"/>
    <w:tmpl w:val="69127596"/>
    <w:lvl w:ilvl="0" w:tplc="9BE06B30">
      <w:start w:val="1"/>
      <w:numFmt w:val="decimal"/>
      <w:lvlText w:val="%1."/>
      <w:lvlJc w:val="left"/>
      <w:pPr>
        <w:ind w:left="720" w:hanging="360"/>
      </w:pPr>
      <w:rPr>
        <w:rFonts w:hint="default"/>
        <w:color w:val="000000" w:themeColor="text1"/>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B75A0"/>
    <w:multiLevelType w:val="hybridMultilevel"/>
    <w:tmpl w:val="3C10B1D2"/>
    <w:lvl w:ilvl="0" w:tplc="C97ADB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7B1EF4"/>
    <w:multiLevelType w:val="hybridMultilevel"/>
    <w:tmpl w:val="754097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6DD144F8"/>
    <w:multiLevelType w:val="hybridMultilevel"/>
    <w:tmpl w:val="3D1E3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DB413F"/>
    <w:multiLevelType w:val="hybridMultilevel"/>
    <w:tmpl w:val="7D5464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71604A5E"/>
    <w:multiLevelType w:val="hybridMultilevel"/>
    <w:tmpl w:val="96C0DF3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74D157CA"/>
    <w:multiLevelType w:val="hybridMultilevel"/>
    <w:tmpl w:val="3C10B1D2"/>
    <w:lvl w:ilvl="0" w:tplc="C97ADBF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4F3452"/>
    <w:multiLevelType w:val="hybridMultilevel"/>
    <w:tmpl w:val="FAE820B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0" w15:restartNumberingAfterBreak="0">
    <w:nsid w:val="7FA64619"/>
    <w:multiLevelType w:val="hybridMultilevel"/>
    <w:tmpl w:val="3D845586"/>
    <w:lvl w:ilvl="0" w:tplc="2F288838">
      <w:start w:val="1"/>
      <w:numFmt w:val="decimal"/>
      <w:lvlText w:val="%1."/>
      <w:lvlJc w:val="left"/>
      <w:pPr>
        <w:ind w:left="1080" w:hanging="720"/>
      </w:pPr>
      <w:rPr>
        <w:rFonts w:hint="default"/>
        <w:color w:val="76F6A7"/>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5"/>
  </w:num>
  <w:num w:numId="3">
    <w:abstractNumId w:val="11"/>
  </w:num>
  <w:num w:numId="4">
    <w:abstractNumId w:val="18"/>
  </w:num>
  <w:num w:numId="5">
    <w:abstractNumId w:val="0"/>
  </w:num>
  <w:num w:numId="6">
    <w:abstractNumId w:val="20"/>
  </w:num>
  <w:num w:numId="7">
    <w:abstractNumId w:val="2"/>
  </w:num>
  <w:num w:numId="8">
    <w:abstractNumId w:val="13"/>
  </w:num>
  <w:num w:numId="9">
    <w:abstractNumId w:val="9"/>
  </w:num>
  <w:num w:numId="10">
    <w:abstractNumId w:val="3"/>
  </w:num>
  <w:num w:numId="11">
    <w:abstractNumId w:val="8"/>
  </w:num>
  <w:num w:numId="12">
    <w:abstractNumId w:val="14"/>
  </w:num>
  <w:num w:numId="13">
    <w:abstractNumId w:val="19"/>
  </w:num>
  <w:num w:numId="14">
    <w:abstractNumId w:val="17"/>
  </w:num>
  <w:num w:numId="15">
    <w:abstractNumId w:val="16"/>
  </w:num>
  <w:num w:numId="16">
    <w:abstractNumId w:val="6"/>
  </w:num>
  <w:num w:numId="17">
    <w:abstractNumId w:val="7"/>
  </w:num>
  <w:num w:numId="18">
    <w:abstractNumId w:val="1"/>
  </w:num>
  <w:num w:numId="19">
    <w:abstractNumId w:val="10"/>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removePersonalInformation/>
  <w:removeDateAndTime/>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BA8"/>
    <w:rsid w:val="000114EB"/>
    <w:rsid w:val="000359D1"/>
    <w:rsid w:val="00075273"/>
    <w:rsid w:val="00086AFE"/>
    <w:rsid w:val="000B10AE"/>
    <w:rsid w:val="000D4845"/>
    <w:rsid w:val="00124ACE"/>
    <w:rsid w:val="00135BB0"/>
    <w:rsid w:val="00156806"/>
    <w:rsid w:val="00167ED9"/>
    <w:rsid w:val="00187632"/>
    <w:rsid w:val="001D390E"/>
    <w:rsid w:val="001E794E"/>
    <w:rsid w:val="001E7C81"/>
    <w:rsid w:val="001F759F"/>
    <w:rsid w:val="00211CE6"/>
    <w:rsid w:val="002366C9"/>
    <w:rsid w:val="002978E2"/>
    <w:rsid w:val="002B4923"/>
    <w:rsid w:val="002C6A6B"/>
    <w:rsid w:val="0032308B"/>
    <w:rsid w:val="003A7DA5"/>
    <w:rsid w:val="003D23DD"/>
    <w:rsid w:val="003E3076"/>
    <w:rsid w:val="003E6AB7"/>
    <w:rsid w:val="004F3792"/>
    <w:rsid w:val="004F5705"/>
    <w:rsid w:val="0052588D"/>
    <w:rsid w:val="005526B1"/>
    <w:rsid w:val="005D0C4B"/>
    <w:rsid w:val="00602E61"/>
    <w:rsid w:val="00646C6A"/>
    <w:rsid w:val="00650955"/>
    <w:rsid w:val="00692477"/>
    <w:rsid w:val="00696260"/>
    <w:rsid w:val="006A507E"/>
    <w:rsid w:val="006C1692"/>
    <w:rsid w:val="006C60E6"/>
    <w:rsid w:val="006E37F5"/>
    <w:rsid w:val="00711341"/>
    <w:rsid w:val="007B588B"/>
    <w:rsid w:val="007E078A"/>
    <w:rsid w:val="00801957"/>
    <w:rsid w:val="008F78B6"/>
    <w:rsid w:val="0093280F"/>
    <w:rsid w:val="00952F7D"/>
    <w:rsid w:val="009A380C"/>
    <w:rsid w:val="009B2968"/>
    <w:rsid w:val="009B72D4"/>
    <w:rsid w:val="009D4923"/>
    <w:rsid w:val="00A07DCE"/>
    <w:rsid w:val="00A123DD"/>
    <w:rsid w:val="00A53DD2"/>
    <w:rsid w:val="00A602AF"/>
    <w:rsid w:val="00A64F96"/>
    <w:rsid w:val="00A9051D"/>
    <w:rsid w:val="00AE2317"/>
    <w:rsid w:val="00BB709E"/>
    <w:rsid w:val="00BC1CEF"/>
    <w:rsid w:val="00C3007A"/>
    <w:rsid w:val="00C3534B"/>
    <w:rsid w:val="00C46913"/>
    <w:rsid w:val="00C95220"/>
    <w:rsid w:val="00C96BA8"/>
    <w:rsid w:val="00CB2A30"/>
    <w:rsid w:val="00CB6329"/>
    <w:rsid w:val="00D00905"/>
    <w:rsid w:val="00D305C1"/>
    <w:rsid w:val="00D41673"/>
    <w:rsid w:val="00D955A3"/>
    <w:rsid w:val="00E058E4"/>
    <w:rsid w:val="00E1667A"/>
    <w:rsid w:val="00E344E3"/>
    <w:rsid w:val="00E44B70"/>
    <w:rsid w:val="00E741F4"/>
    <w:rsid w:val="00E832AC"/>
    <w:rsid w:val="00E91C54"/>
    <w:rsid w:val="00EA4A50"/>
    <w:rsid w:val="00EE3208"/>
    <w:rsid w:val="00F03942"/>
    <w:rsid w:val="00F40314"/>
    <w:rsid w:val="00F4393B"/>
    <w:rsid w:val="00FA5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4B7A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832AC"/>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NormalWeb">
    <w:name w:val="Normal (Web)"/>
    <w:basedOn w:val="Normal"/>
    <w:uiPriority w:val="99"/>
    <w:unhideWhenUsed/>
    <w:rsid w:val="0052588D"/>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92477"/>
    <w:rPr>
      <w:b/>
      <w:bCs/>
    </w:rPr>
  </w:style>
  <w:style w:type="paragraph" w:styleId="ListParagraph">
    <w:name w:val="List Paragraph"/>
    <w:basedOn w:val="Normal"/>
    <w:uiPriority w:val="34"/>
    <w:semiHidden/>
    <w:qFormat/>
    <w:rsid w:val="00FA5B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94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th\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2.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4.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report.dotx</Template>
  <TotalTime>0</TotalTime>
  <Pages>24</Pages>
  <Words>779</Words>
  <Characters>4444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2020-07-08T16:17:00Z</dcterms:created>
  <dcterms:modified xsi:type="dcterms:W3CDTF">2020-07-09T16:57:00Z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